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957" w:rsidRDefault="00E23957" w:rsidP="00E23957">
      <w:pPr>
        <w:pBdr>
          <w:bottom w:val="single" w:sz="6" w:space="1" w:color="000000"/>
        </w:pBdr>
        <w:contextualSpacing w:val="0"/>
        <w:jc w:val="center"/>
        <w:rPr>
          <w:b/>
          <w:sz w:val="28"/>
          <w:szCs w:val="28"/>
        </w:rPr>
      </w:pPr>
    </w:p>
    <w:p w:rsidR="00E23957" w:rsidRDefault="00E23957" w:rsidP="00E23957">
      <w:pPr>
        <w:pBdr>
          <w:bottom w:val="single" w:sz="6" w:space="1" w:color="000000"/>
        </w:pBdr>
        <w:contextualSpacing w:val="0"/>
        <w:jc w:val="center"/>
        <w:rPr>
          <w:b/>
          <w:sz w:val="28"/>
          <w:szCs w:val="28"/>
        </w:rPr>
      </w:pPr>
      <w:r>
        <w:rPr>
          <w:b/>
          <w:sz w:val="28"/>
          <w:szCs w:val="28"/>
        </w:rPr>
        <w:t>ANÁLISIS</w:t>
      </w: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jc w:val="both"/>
        <w:rPr>
          <w:b/>
        </w:rPr>
      </w:pPr>
      <w:r>
        <w:rPr>
          <w:b/>
        </w:rPr>
        <w:t xml:space="preserve">DEFINICIÓN DEL PROBLEMA: </w:t>
      </w:r>
    </w:p>
    <w:p w:rsidR="00E23957" w:rsidRDefault="00E23957" w:rsidP="00E23957">
      <w:pPr>
        <w:pBdr>
          <w:bottom w:val="single" w:sz="6" w:space="1" w:color="000000"/>
        </w:pBdr>
        <w:contextualSpacing w:val="0"/>
        <w:jc w:val="both"/>
      </w:pPr>
      <w:r>
        <w:t xml:space="preserve">Se necesita almacenar palabras dentro de un árbol genérico donde cada letra será guardada en un nodo y se tendrán que almacenar </w:t>
      </w:r>
      <w:r w:rsidR="00821C51">
        <w:t>más</w:t>
      </w:r>
      <w:r>
        <w:t xml:space="preserve"> de una palabra las cuales podrán ser mostradas en cualquier momento. </w:t>
      </w:r>
    </w:p>
    <w:p w:rsidR="00E23957" w:rsidRDefault="00E23957" w:rsidP="00E23957">
      <w:pPr>
        <w:pBdr>
          <w:bottom w:val="single" w:sz="6" w:space="1" w:color="000000"/>
        </w:pBdr>
        <w:contextualSpacing w:val="0"/>
        <w:jc w:val="both"/>
      </w:pPr>
      <w:r>
        <w:t xml:space="preserve">Se necesita llevar un registro de los automóviles que ingresan a un taller </w:t>
      </w:r>
      <w:r w:rsidR="00821C51">
        <w:t>mecánico</w:t>
      </w:r>
      <w:r>
        <w:t>.</w:t>
      </w:r>
    </w:p>
    <w:p w:rsidR="00E23957" w:rsidRDefault="00E23957" w:rsidP="00E23957">
      <w:pPr>
        <w:pBdr>
          <w:bottom w:val="single" w:sz="6" w:space="1" w:color="000000"/>
        </w:pBdr>
        <w:contextualSpacing w:val="0"/>
        <w:jc w:val="both"/>
        <w:rPr>
          <w:b/>
        </w:rPr>
      </w:pPr>
    </w:p>
    <w:p w:rsidR="00E23957" w:rsidRDefault="00E23957" w:rsidP="00E23957">
      <w:pPr>
        <w:pBdr>
          <w:bottom w:val="single" w:sz="6" w:space="1" w:color="000000"/>
        </w:pBdr>
        <w:contextualSpacing w:val="0"/>
        <w:jc w:val="both"/>
      </w:pPr>
      <w:r>
        <w:rPr>
          <w:b/>
        </w:rPr>
        <w:t>PROPUESTA DE SOLUCIÓN:</w:t>
      </w:r>
      <w:r>
        <w:t xml:space="preserve"> Desarrollar un programa que permita el almacenamiento de palabras por letra en un árbol genérico, organizándolas en orden alfabético, si se necesita agregar otra palabra en donde tenga letras en común con la anterior, se insertara como continuación de la palabra anterior, pero en diferente rama el programa mostrar en cualquier momento las palabras almacenadas</w:t>
      </w:r>
    </w:p>
    <w:p w:rsidR="00E23957" w:rsidRDefault="00E23957" w:rsidP="00E23957">
      <w:pPr>
        <w:pBdr>
          <w:bottom w:val="single" w:sz="6" w:space="1" w:color="000000"/>
        </w:pBdr>
        <w:contextualSpacing w:val="0"/>
      </w:pPr>
    </w:p>
    <w:p w:rsidR="00E23957" w:rsidRPr="00FB52F9" w:rsidRDefault="00E23957" w:rsidP="00E23957">
      <w:pPr>
        <w:pBdr>
          <w:bottom w:val="single" w:sz="6" w:space="1" w:color="000000"/>
        </w:pBdr>
        <w:contextualSpacing w:val="0"/>
      </w:pP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rPr>
          <w:b/>
        </w:rPr>
      </w:pPr>
      <w:r>
        <w:rPr>
          <w:b/>
        </w:rPr>
        <w:t>DIAGRAMA EPS:</w:t>
      </w:r>
    </w:p>
    <w:p w:rsidR="00E23957" w:rsidRDefault="00E23957" w:rsidP="00E23957">
      <w:pPr>
        <w:pBdr>
          <w:bottom w:val="single" w:sz="6" w:space="1" w:color="000000"/>
        </w:pBdr>
        <w:contextualSpacing w:val="0"/>
        <w:rPr>
          <w:b/>
        </w:rPr>
      </w:pPr>
    </w:p>
    <w:tbl>
      <w:tblPr>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E23957" w:rsidTr="00971BD7">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rPr>
                <w:b/>
              </w:rPr>
            </w:pPr>
            <w:r>
              <w:rPr>
                <w:b/>
              </w:rPr>
              <w:t>ENTRADA</w:t>
            </w:r>
          </w:p>
        </w:tc>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rPr>
                <w:b/>
              </w:rPr>
            </w:pPr>
            <w:r>
              <w:rPr>
                <w:b/>
              </w:rPr>
              <w:t>PROCESO</w:t>
            </w:r>
          </w:p>
        </w:tc>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rPr>
                <w:b/>
              </w:rPr>
            </w:pPr>
            <w:r>
              <w:rPr>
                <w:b/>
              </w:rPr>
              <w:t>SALIDA</w:t>
            </w:r>
          </w:p>
        </w:tc>
      </w:tr>
      <w:tr w:rsidR="00E23957" w:rsidTr="00971BD7">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pPr>
            <w:r>
              <w:t>Se pedirá la primera palabra a guardar dentro del árbol, tomando en cuenta que esta será la primera o principal para el ordenamiento de las siguientes palabras a ingresar</w:t>
            </w:r>
          </w:p>
        </w:tc>
        <w:tc>
          <w:tcPr>
            <w:tcW w:w="4320" w:type="dxa"/>
            <w:shd w:val="clear" w:color="auto" w:fill="auto"/>
            <w:tcMar>
              <w:top w:w="100" w:type="dxa"/>
              <w:left w:w="100" w:type="dxa"/>
              <w:bottom w:w="100" w:type="dxa"/>
              <w:right w:w="100" w:type="dxa"/>
            </w:tcMar>
          </w:tcPr>
          <w:p w:rsidR="00E23957" w:rsidRDefault="00E23957" w:rsidP="00E23957">
            <w:pPr>
              <w:pStyle w:val="Prrafodelista"/>
              <w:widowControl w:val="0"/>
              <w:numPr>
                <w:ilvl w:val="0"/>
                <w:numId w:val="1"/>
              </w:numPr>
              <w:pBdr>
                <w:top w:val="nil"/>
                <w:left w:val="nil"/>
                <w:bottom w:val="nil"/>
                <w:right w:val="nil"/>
                <w:between w:val="nil"/>
              </w:pBdr>
              <w:spacing w:line="240" w:lineRule="auto"/>
            </w:pPr>
            <w:r>
              <w:t>Se separa la palabra dada por el usuario en letras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Cada letra se guardará en un nodo diferente, siguiendo la estructura del árbol</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 xml:space="preserve">Cuando cada letra de la palabra este contenida en un nodo diferente se preguntará al usuario si desea agregar otra palabra o desea ver las palabras almacenadas </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desea agregar otra palabra se pedirá la palabra a ingresar</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Se separará la nueva palabra ingresada en letras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Se compara letra por letra entre la palabra nueva y la que ya estaba contenida dentro del árbol</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 xml:space="preserve">Si la letra de la palabra nueva es igual a la letra de la palabra ya contenida entonces se compara las siguientes letras de las dos </w:t>
            </w:r>
            <w:r>
              <w:lastRenderedPageBreak/>
              <w:t>palabras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la letra es diferente entonces se agregarán las letras de la palabra nueva dentro de nodos apuntados por el campo siguiente de la palabra anterior.</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el usuario desea agregar otra palabra se repite el proceso anterior</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el usuario desea ver las palabras contenidas se imprimirán en pantalla las palabras contenidas</w:t>
            </w:r>
          </w:p>
          <w:p w:rsidR="00E23957" w:rsidRDefault="00E23957" w:rsidP="00E23957">
            <w:pPr>
              <w:pStyle w:val="Prrafodelista"/>
              <w:widowControl w:val="0"/>
              <w:numPr>
                <w:ilvl w:val="0"/>
                <w:numId w:val="1"/>
              </w:numPr>
              <w:pBdr>
                <w:top w:val="nil"/>
                <w:left w:val="nil"/>
                <w:bottom w:val="nil"/>
                <w:right w:val="nil"/>
                <w:between w:val="nil"/>
              </w:pBdr>
              <w:spacing w:line="240" w:lineRule="auto"/>
            </w:pPr>
            <w:r>
              <w:t>Si el usuario ya no desea agregar otra palabra entonces termina el programa.</w:t>
            </w:r>
          </w:p>
        </w:tc>
        <w:tc>
          <w:tcPr>
            <w:tcW w:w="4320" w:type="dxa"/>
            <w:shd w:val="clear" w:color="auto" w:fill="auto"/>
            <w:tcMar>
              <w:top w:w="100" w:type="dxa"/>
              <w:left w:w="100" w:type="dxa"/>
              <w:bottom w:w="100" w:type="dxa"/>
              <w:right w:w="100" w:type="dxa"/>
            </w:tcMar>
          </w:tcPr>
          <w:p w:rsidR="00E23957" w:rsidRDefault="00E23957" w:rsidP="00971BD7">
            <w:pPr>
              <w:widowControl w:val="0"/>
              <w:pBdr>
                <w:top w:val="nil"/>
                <w:left w:val="nil"/>
                <w:bottom w:val="nil"/>
                <w:right w:val="nil"/>
                <w:between w:val="nil"/>
              </w:pBdr>
              <w:spacing w:line="240" w:lineRule="auto"/>
              <w:contextualSpacing w:val="0"/>
            </w:pPr>
            <w:r>
              <w:lastRenderedPageBreak/>
              <w:t>Un conjunto de cadenas de caracteres que representan las palabras almacenadas en orden alfabético en el árbol</w:t>
            </w:r>
          </w:p>
        </w:tc>
      </w:tr>
    </w:tbl>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jc w:val="center"/>
        <w:rPr>
          <w:b/>
          <w:sz w:val="28"/>
          <w:szCs w:val="28"/>
        </w:rPr>
      </w:pPr>
      <w:r>
        <w:rPr>
          <w:b/>
          <w:sz w:val="28"/>
          <w:szCs w:val="28"/>
        </w:rPr>
        <w:t>DISEÑO</w:t>
      </w:r>
    </w:p>
    <w:p w:rsidR="00E23957" w:rsidRDefault="00E23957" w:rsidP="00E23957">
      <w:pPr>
        <w:pBdr>
          <w:bottom w:val="single" w:sz="6" w:space="1" w:color="000000"/>
        </w:pBdr>
        <w:contextualSpacing w:val="0"/>
        <w:rPr>
          <w:b/>
        </w:rPr>
      </w:pPr>
    </w:p>
    <w:p w:rsidR="00E23957" w:rsidRDefault="00E23957" w:rsidP="00E23957">
      <w:pPr>
        <w:pBdr>
          <w:bottom w:val="single" w:sz="6" w:space="1" w:color="000000"/>
        </w:pBdr>
        <w:contextualSpacing w:val="0"/>
        <w:rPr>
          <w:b/>
          <w:sz w:val="24"/>
          <w:szCs w:val="24"/>
        </w:rPr>
      </w:pPr>
      <w:r>
        <w:rPr>
          <w:b/>
          <w:sz w:val="24"/>
          <w:szCs w:val="24"/>
        </w:rPr>
        <w:t>PSEUDOCÓDIGO</w:t>
      </w:r>
    </w:p>
    <w:p w:rsidR="00E23957" w:rsidRDefault="00E23957" w:rsidP="00E23957">
      <w:pPr>
        <w:pBdr>
          <w:bottom w:val="single" w:sz="6" w:space="1" w:color="000000"/>
        </w:pBdr>
        <w:contextualSpacing w:val="0"/>
        <w:rPr>
          <w:b/>
        </w:rPr>
      </w:pPr>
    </w:p>
    <w:p w:rsidR="00E23957" w:rsidRDefault="00E23957" w:rsidP="00E23957">
      <w:pPr>
        <w:contextualSpacing w:val="0"/>
        <w:rPr>
          <w:b/>
        </w:rPr>
      </w:pPr>
    </w:p>
    <w:p w:rsidR="00E23957" w:rsidRPr="00342340" w:rsidRDefault="00E23957" w:rsidP="00E23957">
      <w:pPr>
        <w:pBdr>
          <w:bottom w:val="single" w:sz="6" w:space="1" w:color="000000"/>
        </w:pBdr>
        <w:contextualSpacing w:val="0"/>
        <w:rPr>
          <w:lang w:val="es-MX"/>
        </w:rPr>
      </w:pPr>
      <w:r w:rsidRPr="00342340">
        <w:rPr>
          <w:b/>
          <w:lang w:val="es-MX"/>
        </w:rPr>
        <w:t xml:space="preserve">PROGRAMA </w:t>
      </w:r>
      <w:r w:rsidRPr="00342340">
        <w:rPr>
          <w:lang w:val="es-MX"/>
        </w:rPr>
        <w:t>RegistroSolicitud</w:t>
      </w:r>
    </w:p>
    <w:p w:rsidR="00E23957" w:rsidRPr="00342340" w:rsidRDefault="00E23957" w:rsidP="00E23957">
      <w:pPr>
        <w:pBdr>
          <w:bottom w:val="single" w:sz="6" w:space="1" w:color="000000"/>
        </w:pBdr>
        <w:contextualSpacing w:val="0"/>
        <w:rPr>
          <w:b/>
          <w:lang w:val="es-MX"/>
        </w:rPr>
      </w:pPr>
      <w:r w:rsidRPr="00342340">
        <w:rPr>
          <w:b/>
          <w:lang w:val="es-MX"/>
        </w:rPr>
        <w:t xml:space="preserve">AUTOR: </w:t>
      </w:r>
      <w:r w:rsidRPr="00342340">
        <w:rPr>
          <w:lang w:val="es-MX"/>
        </w:rPr>
        <w:t>AT&amp;I - CoWorkers</w:t>
      </w:r>
      <w:r w:rsidRPr="00342340">
        <w:rPr>
          <w:b/>
          <w:lang w:val="es-MX"/>
        </w:rPr>
        <w:t xml:space="preserve"> </w:t>
      </w:r>
    </w:p>
    <w:p w:rsidR="00E23957" w:rsidRPr="001F140B" w:rsidRDefault="00E23957" w:rsidP="00E23957">
      <w:pPr>
        <w:pBdr>
          <w:bottom w:val="single" w:sz="6" w:space="1" w:color="000000"/>
        </w:pBdr>
        <w:contextualSpacing w:val="0"/>
        <w:rPr>
          <w:bCs/>
        </w:rPr>
      </w:pPr>
      <w:r>
        <w:rPr>
          <w:b/>
        </w:rPr>
        <w:t xml:space="preserve">UTILIDAD: </w:t>
      </w:r>
      <w:r>
        <w:rPr>
          <w:bCs/>
        </w:rPr>
        <w:t>Automatizar el registro de las solicitudes de servicio realizadas en un taller mecánico.</w:t>
      </w:r>
    </w:p>
    <w:p w:rsidR="00E23957" w:rsidRPr="001F140B" w:rsidRDefault="00E23957" w:rsidP="00E23957">
      <w:pPr>
        <w:pBdr>
          <w:bottom w:val="single" w:sz="6" w:space="1" w:color="000000"/>
        </w:pBdr>
        <w:contextualSpacing w:val="0"/>
        <w:rPr>
          <w:bCs/>
        </w:rPr>
      </w:pPr>
      <w:r>
        <w:rPr>
          <w:b/>
        </w:rPr>
        <w:t xml:space="preserve">FECHA DE ELABORACIÓN: </w:t>
      </w:r>
      <w:r>
        <w:rPr>
          <w:bCs/>
        </w:rPr>
        <w:t xml:space="preserve">12 de </w:t>
      </w:r>
      <w:r w:rsidR="00821C51">
        <w:rPr>
          <w:bCs/>
        </w:rPr>
        <w:t>febrero</w:t>
      </w:r>
      <w:r>
        <w:rPr>
          <w:bCs/>
        </w:rPr>
        <w:t xml:space="preserve"> de 2020</w:t>
      </w:r>
    </w:p>
    <w:p w:rsidR="00E23957" w:rsidRDefault="00E23957" w:rsidP="00E23957">
      <w:pPr>
        <w:pBdr>
          <w:bottom w:val="single" w:sz="6" w:space="1" w:color="000000"/>
        </w:pBdr>
        <w:contextualSpacing w:val="0"/>
        <w:rPr>
          <w:b/>
        </w:rPr>
      </w:pPr>
      <w:r>
        <w:rPr>
          <w:b/>
        </w:rPr>
        <w:t>ÚLTIMA MODIFICACIÓN:</w:t>
      </w:r>
    </w:p>
    <w:p w:rsidR="00E23957" w:rsidRDefault="00E23957" w:rsidP="00E23957">
      <w:pPr>
        <w:contextualSpacing w:val="0"/>
      </w:pPr>
    </w:p>
    <w:p w:rsidR="00E23957" w:rsidRDefault="00E23957" w:rsidP="00E23957">
      <w:pPr>
        <w:contextualSpacing w:val="0"/>
        <w:rPr>
          <w:b/>
        </w:rPr>
      </w:pPr>
      <w:r>
        <w:rPr>
          <w:b/>
        </w:rPr>
        <w:t>CONSTANTES</w:t>
      </w:r>
    </w:p>
    <w:p w:rsidR="00E23957" w:rsidRDefault="00E23957" w:rsidP="00E23957">
      <w:pPr>
        <w:contextualSpacing w:val="0"/>
        <w:rPr>
          <w:bCs/>
        </w:rPr>
      </w:pPr>
      <w:r>
        <w:rPr>
          <w:bCs/>
        </w:rPr>
        <w:tab/>
        <w:t>----------------</w:t>
      </w:r>
    </w:p>
    <w:p w:rsidR="00E23957" w:rsidRDefault="00E23957" w:rsidP="00E23957">
      <w:pPr>
        <w:contextualSpacing w:val="0"/>
        <w:rPr>
          <w:b/>
        </w:rPr>
      </w:pPr>
      <w:r>
        <w:rPr>
          <w:b/>
        </w:rPr>
        <w:t>TIPOS</w:t>
      </w:r>
    </w:p>
    <w:p w:rsidR="00F11F76" w:rsidRPr="00AB1B48" w:rsidRDefault="00F11F76" w:rsidP="00F11F76">
      <w:pPr>
        <w:pStyle w:val="Sinespaciado"/>
        <w:ind w:left="708"/>
        <w:rPr>
          <w:rFonts w:ascii="Century Gothic" w:hAnsi="Century Gothic"/>
          <w:b/>
          <w:lang w:val="es-ES"/>
        </w:rPr>
      </w:pPr>
      <w:r w:rsidRPr="00AB1B48">
        <w:rPr>
          <w:rFonts w:ascii="Century Gothic" w:hAnsi="Century Gothic"/>
          <w:b/>
          <w:lang w:val="es-ES"/>
        </w:rPr>
        <w:t xml:space="preserve">EstAutomovil = ESTRUCTURA </w:t>
      </w:r>
    </w:p>
    <w:p w:rsidR="00F11F76" w:rsidRDefault="00F11F76" w:rsidP="00F11F76">
      <w:pPr>
        <w:pStyle w:val="Sinespaciado"/>
        <w:ind w:left="708" w:firstLine="708"/>
        <w:rPr>
          <w:rFonts w:ascii="Century Gothic" w:hAnsi="Century Gothic"/>
          <w:lang w:val="es-ES"/>
        </w:rPr>
      </w:pPr>
      <w:r w:rsidRPr="00B477A4">
        <w:rPr>
          <w:rFonts w:ascii="Century Gothic" w:hAnsi="Century Gothic"/>
          <w:lang w:val="es-ES"/>
        </w:rPr>
        <w:t xml:space="preserve">Marca: CADENA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Modelo: CADENA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Color: CADENA  </w:t>
      </w:r>
    </w:p>
    <w:p w:rsidR="00F11F76" w:rsidRDefault="00F11F76" w:rsidP="00F11F76">
      <w:pPr>
        <w:pStyle w:val="Sinespaciado"/>
        <w:ind w:left="1428"/>
        <w:rPr>
          <w:rFonts w:ascii="Century Gothic" w:hAnsi="Century Gothic"/>
          <w:lang w:val="es-ES"/>
        </w:rPr>
      </w:pPr>
      <w:r>
        <w:rPr>
          <w:rFonts w:ascii="Century Gothic" w:hAnsi="Century Gothic"/>
          <w:lang w:val="es-ES"/>
        </w:rPr>
        <w:t>Ani</w:t>
      </w:r>
      <w:r w:rsidRPr="00B477A4">
        <w:rPr>
          <w:rFonts w:ascii="Century Gothic" w:hAnsi="Century Gothic"/>
          <w:lang w:val="es-ES"/>
        </w:rPr>
        <w:t xml:space="preserve">o: ENTERO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NoPlacas: CADENA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NoSerie: CADENA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Refacciones: CADENA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ManoObra: CADENA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EdoPzs: ARREGLO DE [1..34] DE BOOLEANOS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NamePzs: ARREGLO DE [1..34] DE CADENAS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ServicesPrice: ARREGLO DE [1..24] DE REALES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ServicesName: ARREGLO DE [1..24] DE CADENAS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TotalServicios: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TotalRefacciones: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TotalManoObra: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CargosAdicionales: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UsoGrua: Real   Subtotal: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PrecioFinal: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Anticipo: Real   </w:t>
      </w:r>
    </w:p>
    <w:p w:rsidR="00F11F76" w:rsidRDefault="00F11F76" w:rsidP="00F11F76">
      <w:pPr>
        <w:pStyle w:val="Sinespaciado"/>
        <w:ind w:left="1428"/>
        <w:rPr>
          <w:rFonts w:ascii="Century Gothic" w:hAnsi="Century Gothic"/>
          <w:lang w:val="es-ES"/>
        </w:rPr>
      </w:pPr>
      <w:r w:rsidRPr="00B477A4">
        <w:rPr>
          <w:rFonts w:ascii="Century Gothic" w:hAnsi="Century Gothic"/>
          <w:lang w:val="es-ES"/>
        </w:rPr>
        <w:t xml:space="preserve">Resta: Real  </w:t>
      </w:r>
    </w:p>
    <w:p w:rsidR="00F11F76" w:rsidRPr="00B477A4" w:rsidRDefault="00F11F76" w:rsidP="00F11F76">
      <w:pPr>
        <w:pStyle w:val="Sinespaciado"/>
        <w:ind w:left="708"/>
        <w:rPr>
          <w:rFonts w:ascii="Century Gothic" w:hAnsi="Century Gothic"/>
          <w:b/>
          <w:lang w:val="es-ES"/>
        </w:rPr>
      </w:pPr>
      <w:r w:rsidRPr="00B477A4">
        <w:rPr>
          <w:rFonts w:ascii="Century Gothic" w:hAnsi="Century Gothic"/>
          <w:b/>
          <w:lang w:val="es-ES"/>
        </w:rPr>
        <w:t xml:space="preserve">Fin (Estructura) </w:t>
      </w:r>
    </w:p>
    <w:p w:rsidR="00F11F76" w:rsidRPr="00B477A4" w:rsidRDefault="00F11F76" w:rsidP="00F11F76">
      <w:pPr>
        <w:pStyle w:val="Sinespaciado"/>
        <w:ind w:left="708"/>
        <w:rPr>
          <w:rFonts w:ascii="Century Gothic" w:hAnsi="Century Gothic"/>
          <w:b/>
          <w:lang w:val="es-ES"/>
        </w:rPr>
      </w:pPr>
      <w:r w:rsidRPr="00B477A4">
        <w:rPr>
          <w:rFonts w:ascii="Century Gothic" w:hAnsi="Century Gothic"/>
          <w:b/>
          <w:lang w:val="es-ES"/>
        </w:rPr>
        <w:t xml:space="preserve"> </w:t>
      </w:r>
    </w:p>
    <w:p w:rsidR="00F11F76" w:rsidRPr="00AB1B48" w:rsidRDefault="00F11F76" w:rsidP="00AB1B48">
      <w:pPr>
        <w:pStyle w:val="Sinespaciado"/>
        <w:ind w:left="708"/>
        <w:rPr>
          <w:rFonts w:ascii="Century Gothic" w:hAnsi="Century Gothic"/>
          <w:b/>
          <w:lang w:val="es-ES"/>
        </w:rPr>
      </w:pPr>
      <w:r w:rsidRPr="00AB1B48">
        <w:rPr>
          <w:rFonts w:ascii="Century Gothic" w:hAnsi="Century Gothic"/>
          <w:b/>
          <w:lang w:val="es-ES"/>
        </w:rPr>
        <w:t xml:space="preserve">EstPersonaFisica = estructura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IdCliente: entero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Nombre: cadena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CURP: cadena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Calle: cadena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Colonia: cadena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NoInt: entero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NoExterior: entero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Municipio: cadena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CP: cadena  </w:t>
      </w:r>
    </w:p>
    <w:p w:rsidR="00F11F76" w:rsidRDefault="00F11F76" w:rsidP="00AB1B48">
      <w:pPr>
        <w:pStyle w:val="Sinespaciado"/>
        <w:ind w:left="1428"/>
        <w:rPr>
          <w:rFonts w:ascii="Century Gothic" w:hAnsi="Century Gothic"/>
          <w:lang w:val="es-ES"/>
        </w:rPr>
      </w:pPr>
      <w:r w:rsidRPr="00B477A4">
        <w:rPr>
          <w:rFonts w:ascii="Century Gothic" w:hAnsi="Century Gothic"/>
          <w:lang w:val="es-ES"/>
        </w:rPr>
        <w:t xml:space="preserve">Tel: cadena </w:t>
      </w:r>
    </w:p>
    <w:p w:rsidR="00F11F76" w:rsidRDefault="00AB1B48" w:rsidP="00AB1B48">
      <w:pPr>
        <w:pStyle w:val="Sinespaciado"/>
        <w:ind w:left="708"/>
        <w:rPr>
          <w:rFonts w:ascii="Century Gothic" w:hAnsi="Century Gothic"/>
          <w:b/>
          <w:lang w:val="es-ES"/>
        </w:rPr>
      </w:pPr>
      <w:r>
        <w:rPr>
          <w:rFonts w:ascii="Century Gothic" w:hAnsi="Century Gothic"/>
          <w:b/>
          <w:lang w:val="es-ES"/>
        </w:rPr>
        <w:t xml:space="preserve"> fin estructura </w:t>
      </w:r>
    </w:p>
    <w:p w:rsidR="00F11F76" w:rsidRDefault="00F11F76" w:rsidP="00AB1B48">
      <w:pPr>
        <w:ind w:left="708"/>
        <w:rPr>
          <w:rFonts w:ascii="Century Gothic" w:hAnsi="Century Gothic"/>
          <w:b/>
          <w:lang w:val="es-ES"/>
        </w:rPr>
      </w:pPr>
    </w:p>
    <w:p w:rsidR="00F11F76" w:rsidRDefault="00F11F76" w:rsidP="00AB1B48">
      <w:pPr>
        <w:ind w:left="708"/>
        <w:rPr>
          <w:rFonts w:ascii="Century Gothic" w:hAnsi="Century Gothic"/>
          <w:b/>
          <w:lang w:val="es-ES"/>
        </w:rPr>
      </w:pPr>
      <w:r>
        <w:rPr>
          <w:rFonts w:ascii="Century Gothic" w:hAnsi="Century Gothic"/>
          <w:b/>
          <w:lang w:val="es-ES"/>
        </w:rPr>
        <w:t xml:space="preserve">EstSolicitudServicio=ESTRUCTURA </w:t>
      </w:r>
    </w:p>
    <w:p w:rsidR="00F11F76" w:rsidRDefault="00F11F76" w:rsidP="00AB1B48">
      <w:pPr>
        <w:pStyle w:val="Sinespaciado"/>
        <w:ind w:left="1428"/>
        <w:rPr>
          <w:rFonts w:ascii="Century Gothic" w:hAnsi="Century Gothic"/>
          <w:lang w:val="es-ES"/>
        </w:rPr>
      </w:pPr>
      <w:r>
        <w:rPr>
          <w:rFonts w:ascii="Century Gothic" w:hAnsi="Century Gothic"/>
          <w:lang w:val="es-ES"/>
        </w:rPr>
        <w:t>PersonaFisica:ENTERO</w:t>
      </w:r>
    </w:p>
    <w:p w:rsidR="00F11F76" w:rsidRDefault="00F11F76" w:rsidP="00AB1B48">
      <w:pPr>
        <w:pStyle w:val="Sinespaciado"/>
        <w:ind w:left="1428"/>
        <w:rPr>
          <w:rFonts w:ascii="Century Gothic" w:hAnsi="Century Gothic"/>
          <w:lang w:val="es-ES"/>
        </w:rPr>
      </w:pPr>
      <w:r>
        <w:rPr>
          <w:rFonts w:ascii="Century Gothic" w:hAnsi="Century Gothic"/>
          <w:lang w:val="es-ES"/>
        </w:rPr>
        <w:t>Automovil:CADENA</w:t>
      </w:r>
      <w:r>
        <w:rPr>
          <w:rFonts w:ascii="Century Gothic" w:hAnsi="Century Gothic"/>
          <w:lang w:val="es-ES"/>
        </w:rPr>
        <w:br/>
        <w:t>CostoTotal:REAL</w:t>
      </w:r>
      <w:r>
        <w:rPr>
          <w:rFonts w:ascii="Century Gothic" w:hAnsi="Century Gothic"/>
          <w:lang w:val="es-ES"/>
        </w:rPr>
        <w:br/>
        <w:t>FechaIngreso:FECHA Y HORA</w:t>
      </w:r>
      <w:r>
        <w:rPr>
          <w:rFonts w:ascii="Century Gothic" w:hAnsi="Century Gothic"/>
          <w:lang w:val="es-ES"/>
        </w:rPr>
        <w:br/>
        <w:t xml:space="preserve">FechaSalida: FECHA Y HORA </w:t>
      </w:r>
    </w:p>
    <w:p w:rsidR="00F11F76" w:rsidRPr="00B477A4" w:rsidRDefault="00F11F76" w:rsidP="00AB1B48">
      <w:pPr>
        <w:pStyle w:val="Sinespaciado"/>
        <w:ind w:left="708"/>
        <w:rPr>
          <w:rFonts w:ascii="Century Gothic" w:hAnsi="Century Gothic"/>
          <w:b/>
          <w:lang w:val="es-ES"/>
        </w:rPr>
      </w:pPr>
      <w:r w:rsidRPr="00B477A4">
        <w:rPr>
          <w:rFonts w:ascii="Century Gothic" w:hAnsi="Century Gothic"/>
          <w:b/>
          <w:lang w:val="es-ES"/>
        </w:rPr>
        <w:t>Fin (Estructura)</w:t>
      </w:r>
    </w:p>
    <w:p w:rsidR="00E23957" w:rsidRPr="00F11F76" w:rsidRDefault="00E23957" w:rsidP="00E23957">
      <w:pPr>
        <w:ind w:left="720"/>
        <w:rPr>
          <w:b/>
          <w:bCs/>
          <w:lang w:val="es-ES"/>
        </w:rPr>
      </w:pPr>
    </w:p>
    <w:p w:rsidR="00E23957" w:rsidRDefault="00E23957" w:rsidP="00E23957">
      <w:pPr>
        <w:contextualSpacing w:val="0"/>
        <w:rPr>
          <w:b/>
        </w:rPr>
      </w:pPr>
      <w:r>
        <w:rPr>
          <w:b/>
        </w:rPr>
        <w:t>VARIABLES</w:t>
      </w:r>
    </w:p>
    <w:p w:rsidR="00E23957" w:rsidRDefault="00E23957" w:rsidP="00E23957">
      <w:pPr>
        <w:contextualSpacing w:val="0"/>
      </w:pPr>
      <w:r>
        <w:tab/>
        <w:t>Solicitud: EstSolicitudServicio</w:t>
      </w:r>
    </w:p>
    <w:p w:rsidR="00552A77" w:rsidRPr="00B14487" w:rsidRDefault="00552A77" w:rsidP="00552A77">
      <w:pPr>
        <w:contextualSpacing w:val="0"/>
      </w:pPr>
      <w:r>
        <w:tab/>
        <w:t>RegAutomovil: EstAutomovil</w:t>
      </w:r>
    </w:p>
    <w:p w:rsidR="00552A77" w:rsidRDefault="00552A77" w:rsidP="00E23957">
      <w:pPr>
        <w:contextualSpacing w:val="0"/>
      </w:pPr>
    </w:p>
    <w:p w:rsidR="00C47728" w:rsidRDefault="00803B59" w:rsidP="00E23957">
      <w:pPr>
        <w:contextualSpacing w:val="0"/>
        <w:rPr>
          <w:b/>
          <w:bCs/>
        </w:rPr>
      </w:pPr>
      <w:r>
        <w:rPr>
          <w:b/>
          <w:bCs/>
        </w:rPr>
        <w:t>MÓ</w:t>
      </w:r>
      <w:r w:rsidR="00E23957" w:rsidRPr="00342340">
        <w:rPr>
          <w:b/>
          <w:bCs/>
        </w:rPr>
        <w:t>DULOS</w:t>
      </w:r>
    </w:p>
    <w:p w:rsidR="00755789" w:rsidRDefault="00755789" w:rsidP="00E23957">
      <w:pPr>
        <w:contextualSpacing w:val="0"/>
        <w:rPr>
          <w:b/>
          <w:bCs/>
        </w:rPr>
      </w:pPr>
      <w:r>
        <w:rPr>
          <w:b/>
          <w:bCs/>
        </w:rPr>
        <w:tab/>
        <w:t>MÓDULO GuardarDatosAuto()</w:t>
      </w:r>
    </w:p>
    <w:p w:rsidR="00755789" w:rsidRDefault="00755789" w:rsidP="00E23957">
      <w:pPr>
        <w:contextualSpacing w:val="0"/>
        <w:rPr>
          <w:b/>
          <w:bCs/>
        </w:rPr>
      </w:pPr>
      <w:r>
        <w:rPr>
          <w:b/>
          <w:bCs/>
        </w:rPr>
        <w:tab/>
        <w:t>VARIABLES</w:t>
      </w:r>
    </w:p>
    <w:p w:rsidR="00755789" w:rsidRDefault="00755789" w:rsidP="00E23957">
      <w:pPr>
        <w:contextualSpacing w:val="0"/>
        <w:rPr>
          <w:bCs/>
        </w:rPr>
      </w:pPr>
      <w:r>
        <w:rPr>
          <w:b/>
          <w:bCs/>
        </w:rPr>
        <w:tab/>
      </w:r>
      <w:r w:rsidRPr="00755789">
        <w:rPr>
          <w:bCs/>
        </w:rPr>
        <w:tab/>
        <w:t xml:space="preserve">Archivo: </w:t>
      </w:r>
      <w:r>
        <w:rPr>
          <w:bCs/>
        </w:rPr>
        <w:t>ARCHIVO DE EstAutomovil</w:t>
      </w:r>
    </w:p>
    <w:p w:rsidR="00755789" w:rsidRPr="00755789" w:rsidRDefault="00755789" w:rsidP="00E23957">
      <w:pPr>
        <w:contextualSpacing w:val="0"/>
        <w:rPr>
          <w:bCs/>
        </w:rPr>
      </w:pPr>
      <w:r>
        <w:rPr>
          <w:bCs/>
        </w:rPr>
        <w:tab/>
      </w:r>
      <w:r>
        <w:rPr>
          <w:bCs/>
        </w:rPr>
        <w:tab/>
      </w:r>
    </w:p>
    <w:p w:rsidR="00755789" w:rsidRPr="00755789" w:rsidRDefault="00755789" w:rsidP="00755789">
      <w:pPr>
        <w:ind w:firstLine="708"/>
        <w:contextualSpacing w:val="0"/>
        <w:rPr>
          <w:b/>
          <w:bCs/>
        </w:rPr>
      </w:pPr>
      <w:r>
        <w:rPr>
          <w:b/>
          <w:bCs/>
        </w:rPr>
        <w:t>COMIENZA</w:t>
      </w:r>
    </w:p>
    <w:p w:rsidR="00755789" w:rsidRDefault="00755789" w:rsidP="00E23957">
      <w:pPr>
        <w:contextualSpacing w:val="0"/>
        <w:rPr>
          <w:bCs/>
        </w:rPr>
      </w:pPr>
      <w:r>
        <w:rPr>
          <w:b/>
          <w:bCs/>
        </w:rPr>
        <w:tab/>
      </w:r>
      <w:r>
        <w:rPr>
          <w:b/>
          <w:bCs/>
        </w:rPr>
        <w:tab/>
      </w:r>
      <w:r>
        <w:rPr>
          <w:bCs/>
        </w:rPr>
        <w:t>ASIGNAR (Archivo, “</w:t>
      </w:r>
      <w:r w:rsidR="00DD0024">
        <w:rPr>
          <w:bCs/>
        </w:rPr>
        <w:t>Automoviles.dat</w:t>
      </w:r>
      <w:r>
        <w:rPr>
          <w:bCs/>
        </w:rPr>
        <w:t>”)</w:t>
      </w:r>
    </w:p>
    <w:p w:rsidR="00DD0024" w:rsidRDefault="00DD0024" w:rsidP="00E23957">
      <w:pPr>
        <w:contextualSpacing w:val="0"/>
        <w:rPr>
          <w:bCs/>
        </w:rPr>
      </w:pPr>
      <w:r>
        <w:rPr>
          <w:bCs/>
        </w:rPr>
        <w:tab/>
      </w:r>
      <w:r>
        <w:rPr>
          <w:bCs/>
        </w:rPr>
        <w:tab/>
        <w:t>ABRIR (Archivo, ESCRITURA)</w:t>
      </w:r>
    </w:p>
    <w:p w:rsidR="00DD0024" w:rsidRDefault="00DD0024" w:rsidP="00E23957">
      <w:pPr>
        <w:contextualSpacing w:val="0"/>
        <w:rPr>
          <w:bCs/>
        </w:rPr>
      </w:pPr>
      <w:r>
        <w:rPr>
          <w:bCs/>
        </w:rPr>
        <w:tab/>
      </w:r>
      <w:r>
        <w:rPr>
          <w:bCs/>
        </w:rPr>
        <w:tab/>
        <w:t>ESCRIBE (Archivo, RegAutomovil)</w:t>
      </w:r>
    </w:p>
    <w:p w:rsidR="00DD0024" w:rsidRPr="00755789" w:rsidRDefault="00DD0024" w:rsidP="00E23957">
      <w:pPr>
        <w:contextualSpacing w:val="0"/>
        <w:rPr>
          <w:bCs/>
        </w:rPr>
      </w:pPr>
      <w:r>
        <w:rPr>
          <w:bCs/>
        </w:rPr>
        <w:tab/>
      </w:r>
      <w:r>
        <w:rPr>
          <w:bCs/>
        </w:rPr>
        <w:tab/>
        <w:t>CERRAR (Archivo)</w:t>
      </w:r>
    </w:p>
    <w:p w:rsidR="00755789" w:rsidRDefault="00755789" w:rsidP="00E23957">
      <w:pPr>
        <w:contextualSpacing w:val="0"/>
        <w:rPr>
          <w:b/>
          <w:bCs/>
        </w:rPr>
      </w:pPr>
      <w:r>
        <w:rPr>
          <w:b/>
          <w:bCs/>
        </w:rPr>
        <w:tab/>
        <w:t>TERMINA</w:t>
      </w:r>
    </w:p>
    <w:p w:rsidR="00755789" w:rsidRDefault="00755789" w:rsidP="00E23957">
      <w:pPr>
        <w:contextualSpacing w:val="0"/>
        <w:rPr>
          <w:b/>
          <w:bCs/>
        </w:rPr>
      </w:pPr>
      <w:r>
        <w:rPr>
          <w:b/>
          <w:bCs/>
        </w:rPr>
        <w:tab/>
      </w:r>
    </w:p>
    <w:p w:rsidR="00803B59" w:rsidRPr="00803B59" w:rsidRDefault="00803B59" w:rsidP="00803B59">
      <w:pPr>
        <w:contextualSpacing w:val="0"/>
        <w:rPr>
          <w:b/>
          <w:bCs/>
        </w:rPr>
      </w:pPr>
      <w:r>
        <w:rPr>
          <w:b/>
          <w:bCs/>
        </w:rPr>
        <w:tab/>
      </w:r>
      <w:r w:rsidRPr="00803B59">
        <w:rPr>
          <w:b/>
          <w:bCs/>
        </w:rPr>
        <w:t>MÓDULO SumarPrecios(precios: CADENA):REAL</w:t>
      </w:r>
    </w:p>
    <w:p w:rsidR="00803B59" w:rsidRPr="00803B59" w:rsidRDefault="00803B59" w:rsidP="00803B59">
      <w:pPr>
        <w:ind w:left="708"/>
        <w:contextualSpacing w:val="0"/>
        <w:rPr>
          <w:b/>
          <w:bCs/>
        </w:rPr>
      </w:pPr>
      <w:r w:rsidRPr="00803B59">
        <w:rPr>
          <w:b/>
          <w:bCs/>
        </w:rPr>
        <w:t>VARIABLES</w:t>
      </w:r>
    </w:p>
    <w:p w:rsidR="00803B59" w:rsidRPr="00803B59" w:rsidRDefault="00803B59" w:rsidP="00803B59">
      <w:pPr>
        <w:ind w:left="708"/>
        <w:contextualSpacing w:val="0"/>
        <w:rPr>
          <w:bCs/>
        </w:rPr>
      </w:pPr>
      <w:r w:rsidRPr="00803B59">
        <w:rPr>
          <w:bCs/>
        </w:rPr>
        <w:tab/>
        <w:t>long_precios: ENTERO</w:t>
      </w:r>
    </w:p>
    <w:p w:rsidR="00803B59" w:rsidRPr="00803B59" w:rsidRDefault="00803B59" w:rsidP="00803B59">
      <w:pPr>
        <w:ind w:left="708"/>
        <w:contextualSpacing w:val="0"/>
        <w:rPr>
          <w:bCs/>
        </w:rPr>
      </w:pPr>
      <w:r w:rsidRPr="00803B59">
        <w:rPr>
          <w:bCs/>
        </w:rPr>
        <w:tab/>
        <w:t>c:ENTERO</w:t>
      </w:r>
    </w:p>
    <w:p w:rsidR="00803B59" w:rsidRPr="00803B59" w:rsidRDefault="00803B59" w:rsidP="00803B59">
      <w:pPr>
        <w:ind w:left="708"/>
        <w:contextualSpacing w:val="0"/>
        <w:rPr>
          <w:bCs/>
        </w:rPr>
      </w:pPr>
      <w:r w:rsidRPr="00803B59">
        <w:rPr>
          <w:bCs/>
        </w:rPr>
        <w:tab/>
        <w:t>precio_u:CADENA</w:t>
      </w:r>
    </w:p>
    <w:p w:rsidR="00803B59" w:rsidRPr="00803B59" w:rsidRDefault="00803B59" w:rsidP="00803B59">
      <w:pPr>
        <w:ind w:left="708"/>
        <w:contextualSpacing w:val="0"/>
        <w:rPr>
          <w:bCs/>
        </w:rPr>
      </w:pPr>
      <w:r w:rsidRPr="00803B59">
        <w:rPr>
          <w:bCs/>
        </w:rPr>
        <w:tab/>
        <w:t>precio_c:REAL</w:t>
      </w:r>
    </w:p>
    <w:p w:rsidR="00803B59" w:rsidRPr="00803B59" w:rsidRDefault="00803B59" w:rsidP="00803B59">
      <w:pPr>
        <w:ind w:left="708"/>
        <w:contextualSpacing w:val="0"/>
        <w:rPr>
          <w:bCs/>
        </w:rPr>
      </w:pPr>
      <w:r w:rsidRPr="00803B59">
        <w:rPr>
          <w:bCs/>
        </w:rPr>
        <w:tab/>
        <w:t>sumatoria:REAL</w:t>
      </w:r>
    </w:p>
    <w:p w:rsidR="00803B59" w:rsidRPr="00803B59" w:rsidRDefault="00803B59" w:rsidP="00803B59">
      <w:pPr>
        <w:ind w:left="708"/>
        <w:contextualSpacing w:val="0"/>
        <w:rPr>
          <w:b/>
          <w:bCs/>
        </w:rPr>
      </w:pPr>
      <w:r w:rsidRPr="00803B59">
        <w:rPr>
          <w:b/>
          <w:bCs/>
        </w:rPr>
        <w:t>COMIENZA</w:t>
      </w:r>
    </w:p>
    <w:p w:rsidR="00803B59" w:rsidRPr="00803B59" w:rsidRDefault="00803B59" w:rsidP="00803B59">
      <w:pPr>
        <w:ind w:left="708"/>
        <w:contextualSpacing w:val="0"/>
        <w:rPr>
          <w:bCs/>
        </w:rPr>
      </w:pPr>
      <w:r w:rsidRPr="00803B59">
        <w:rPr>
          <w:bCs/>
        </w:rPr>
        <w:tab/>
        <w:t>long_precios &lt;- obtener longitud (precios)</w:t>
      </w:r>
    </w:p>
    <w:p w:rsidR="00803B59" w:rsidRPr="00803B59" w:rsidRDefault="00803B59" w:rsidP="00803B59">
      <w:pPr>
        <w:ind w:left="708"/>
        <w:contextualSpacing w:val="0"/>
        <w:rPr>
          <w:bCs/>
        </w:rPr>
      </w:pPr>
      <w:r w:rsidRPr="00803B59">
        <w:rPr>
          <w:bCs/>
        </w:rPr>
        <w:tab/>
        <w:t>c &lt;- 1</w:t>
      </w:r>
    </w:p>
    <w:p w:rsidR="00803B59" w:rsidRPr="00803B59" w:rsidRDefault="00803B59" w:rsidP="00803B59">
      <w:pPr>
        <w:ind w:left="708"/>
        <w:contextualSpacing w:val="0"/>
        <w:rPr>
          <w:bCs/>
        </w:rPr>
      </w:pPr>
      <w:r w:rsidRPr="00803B59">
        <w:rPr>
          <w:bCs/>
        </w:rPr>
        <w:tab/>
        <w:t>precio_u &lt;- ''</w:t>
      </w:r>
    </w:p>
    <w:p w:rsidR="00803B59" w:rsidRPr="00803B59" w:rsidRDefault="00803B59" w:rsidP="00803B59">
      <w:pPr>
        <w:ind w:left="708"/>
        <w:contextualSpacing w:val="0"/>
        <w:rPr>
          <w:bCs/>
        </w:rPr>
      </w:pPr>
      <w:r w:rsidRPr="00803B59">
        <w:rPr>
          <w:bCs/>
        </w:rPr>
        <w:tab/>
        <w:t>sumatoria &lt;- 0</w:t>
      </w:r>
    </w:p>
    <w:p w:rsidR="00803B59" w:rsidRPr="00803B59" w:rsidRDefault="00803B59" w:rsidP="00803B59">
      <w:pPr>
        <w:ind w:left="708"/>
        <w:contextualSpacing w:val="0"/>
        <w:rPr>
          <w:bCs/>
        </w:rPr>
      </w:pPr>
      <w:r w:rsidRPr="00803B59">
        <w:rPr>
          <w:bCs/>
        </w:rPr>
        <w:tab/>
        <w:t>Mientras (c &lt;= long_precios) hacer</w:t>
      </w:r>
    </w:p>
    <w:p w:rsidR="00803B59" w:rsidRPr="00803B59" w:rsidRDefault="00803B59" w:rsidP="00803B59">
      <w:pPr>
        <w:ind w:left="708"/>
        <w:contextualSpacing w:val="0"/>
        <w:rPr>
          <w:bCs/>
        </w:rPr>
      </w:pPr>
      <w:r w:rsidRPr="00803B59">
        <w:rPr>
          <w:bCs/>
        </w:rPr>
        <w:tab/>
      </w:r>
      <w:r w:rsidRPr="00803B59">
        <w:rPr>
          <w:bCs/>
        </w:rPr>
        <w:tab/>
        <w:t>Mientras (precios[c] &lt;&gt; '$') hacer</w:t>
      </w:r>
    </w:p>
    <w:p w:rsidR="00803B59" w:rsidRPr="00803B59" w:rsidRDefault="00803B59" w:rsidP="00803B59">
      <w:pPr>
        <w:ind w:left="708"/>
        <w:contextualSpacing w:val="0"/>
        <w:rPr>
          <w:bCs/>
        </w:rPr>
      </w:pPr>
      <w:r w:rsidRPr="00803B59">
        <w:rPr>
          <w:bCs/>
        </w:rPr>
        <w:tab/>
      </w: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Fin Mientras</w:t>
      </w:r>
    </w:p>
    <w:p w:rsidR="00803B59" w:rsidRPr="00803B59" w:rsidRDefault="00803B59" w:rsidP="00803B59">
      <w:pPr>
        <w:ind w:left="708"/>
        <w:contextualSpacing w:val="0"/>
        <w:rPr>
          <w:bCs/>
        </w:rPr>
      </w:pP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Mientras (precios[c] &lt;&gt; ',') hacer</w:t>
      </w:r>
    </w:p>
    <w:p w:rsidR="00803B59" w:rsidRPr="00803B59" w:rsidRDefault="00803B59" w:rsidP="00803B59">
      <w:pPr>
        <w:ind w:left="708"/>
        <w:contextualSpacing w:val="0"/>
        <w:rPr>
          <w:bCs/>
        </w:rPr>
      </w:pPr>
      <w:r w:rsidRPr="00803B59">
        <w:rPr>
          <w:bCs/>
        </w:rPr>
        <w:tab/>
      </w:r>
      <w:r w:rsidRPr="00803B59">
        <w:rPr>
          <w:bCs/>
        </w:rPr>
        <w:tab/>
      </w:r>
      <w:r w:rsidRPr="00803B59">
        <w:rPr>
          <w:bCs/>
        </w:rPr>
        <w:tab/>
        <w:t>precio_u&lt;-precio_u + precios[c]</w:t>
      </w:r>
    </w:p>
    <w:p w:rsidR="00803B59" w:rsidRPr="00803B59" w:rsidRDefault="00803B59" w:rsidP="00803B59">
      <w:pPr>
        <w:ind w:left="708"/>
        <w:contextualSpacing w:val="0"/>
        <w:rPr>
          <w:bCs/>
        </w:rPr>
      </w:pPr>
      <w:r w:rsidRPr="00803B59">
        <w:rPr>
          <w:bCs/>
        </w:rPr>
        <w:tab/>
      </w: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Fin Mientras</w:t>
      </w:r>
    </w:p>
    <w:p w:rsidR="00803B59" w:rsidRPr="00803B59" w:rsidRDefault="00803B59" w:rsidP="00803B59">
      <w:pPr>
        <w:ind w:left="708"/>
        <w:contextualSpacing w:val="0"/>
        <w:rPr>
          <w:bCs/>
        </w:rPr>
      </w:pPr>
      <w:r w:rsidRPr="00803B59">
        <w:rPr>
          <w:bCs/>
        </w:rPr>
        <w:tab/>
      </w:r>
      <w:r w:rsidRPr="00803B59">
        <w:rPr>
          <w:bCs/>
        </w:rPr>
        <w:tab/>
        <w:t>precios_c &lt;-  convertir de cadena a real (precios_u)</w:t>
      </w:r>
    </w:p>
    <w:p w:rsidR="00803B59" w:rsidRPr="00803B59" w:rsidRDefault="00803B59" w:rsidP="00803B59">
      <w:pPr>
        <w:ind w:left="708"/>
        <w:contextualSpacing w:val="0"/>
        <w:rPr>
          <w:bCs/>
        </w:rPr>
      </w:pPr>
      <w:r w:rsidRPr="00803B59">
        <w:rPr>
          <w:bCs/>
        </w:rPr>
        <w:tab/>
      </w:r>
      <w:r w:rsidRPr="00803B59">
        <w:rPr>
          <w:bCs/>
        </w:rPr>
        <w:tab/>
        <w:t>sumatoria &lt;- sumatoria + precios_c</w:t>
      </w:r>
    </w:p>
    <w:p w:rsidR="00803B59" w:rsidRPr="00803B59" w:rsidRDefault="00803B59" w:rsidP="00803B59">
      <w:pPr>
        <w:ind w:left="708"/>
        <w:contextualSpacing w:val="0"/>
        <w:rPr>
          <w:bCs/>
        </w:rPr>
      </w:pPr>
      <w:r w:rsidRPr="00803B59">
        <w:rPr>
          <w:bCs/>
        </w:rPr>
        <w:tab/>
      </w:r>
      <w:r w:rsidRPr="00803B59">
        <w:rPr>
          <w:bCs/>
        </w:rPr>
        <w:tab/>
        <w:t>c &lt;- c+1</w:t>
      </w:r>
    </w:p>
    <w:p w:rsidR="00803B59" w:rsidRPr="00803B59" w:rsidRDefault="00803B59" w:rsidP="00803B59">
      <w:pPr>
        <w:ind w:left="708"/>
        <w:contextualSpacing w:val="0"/>
        <w:rPr>
          <w:bCs/>
        </w:rPr>
      </w:pPr>
      <w:r w:rsidRPr="00803B59">
        <w:rPr>
          <w:bCs/>
        </w:rPr>
        <w:tab/>
      </w:r>
      <w:r w:rsidRPr="00803B59">
        <w:rPr>
          <w:bCs/>
        </w:rPr>
        <w:tab/>
        <w:t>precio_u &lt;- ''</w:t>
      </w:r>
    </w:p>
    <w:p w:rsidR="00803B59" w:rsidRPr="00803B59" w:rsidRDefault="00803B59" w:rsidP="00803B59">
      <w:pPr>
        <w:ind w:left="708"/>
        <w:contextualSpacing w:val="0"/>
        <w:rPr>
          <w:bCs/>
        </w:rPr>
      </w:pPr>
      <w:r w:rsidRPr="00803B59">
        <w:rPr>
          <w:bCs/>
        </w:rPr>
        <w:tab/>
        <w:t>Fin Mientras</w:t>
      </w:r>
    </w:p>
    <w:p w:rsidR="00803B59" w:rsidRPr="00803B59" w:rsidRDefault="00803B59" w:rsidP="00803B59">
      <w:pPr>
        <w:ind w:left="708"/>
        <w:contextualSpacing w:val="0"/>
        <w:rPr>
          <w:bCs/>
        </w:rPr>
      </w:pPr>
      <w:r>
        <w:rPr>
          <w:bCs/>
        </w:rPr>
        <w:tab/>
        <w:t>regresa sumatoria</w:t>
      </w:r>
    </w:p>
    <w:p w:rsidR="00803B59" w:rsidRPr="00803B59" w:rsidRDefault="00803B59" w:rsidP="00803B59">
      <w:pPr>
        <w:ind w:left="708"/>
        <w:contextualSpacing w:val="0"/>
        <w:rPr>
          <w:b/>
          <w:bCs/>
        </w:rPr>
      </w:pPr>
      <w:r w:rsidRPr="00803B59">
        <w:rPr>
          <w:b/>
          <w:bCs/>
        </w:rPr>
        <w:t>TERMINA</w:t>
      </w:r>
    </w:p>
    <w:p w:rsidR="00E75D18" w:rsidRDefault="00E75D18" w:rsidP="00E75D18">
      <w:pPr>
        <w:contextualSpacing w:val="0"/>
        <w:rPr>
          <w:b/>
          <w:bCs/>
        </w:rPr>
      </w:pPr>
    </w:p>
    <w:p w:rsidR="00C47728" w:rsidRDefault="00C47728" w:rsidP="00C47728">
      <w:pPr>
        <w:contextualSpacing w:val="0"/>
        <w:rPr>
          <w:b/>
          <w:bCs/>
        </w:rPr>
      </w:pPr>
      <w:r>
        <w:rPr>
          <w:bCs/>
        </w:rPr>
        <w:tab/>
      </w:r>
      <w:r>
        <w:rPr>
          <w:b/>
          <w:bCs/>
        </w:rPr>
        <w:t>MÓDULO SumarIVA(Cantidad: REAL): REAL</w:t>
      </w:r>
    </w:p>
    <w:p w:rsidR="00C47728" w:rsidRDefault="00C47728" w:rsidP="00C47728">
      <w:pPr>
        <w:contextualSpacing w:val="0"/>
        <w:rPr>
          <w:b/>
          <w:bCs/>
        </w:rPr>
      </w:pPr>
      <w:r>
        <w:rPr>
          <w:b/>
          <w:bCs/>
        </w:rPr>
        <w:tab/>
        <w:t>CONSTANTES</w:t>
      </w:r>
    </w:p>
    <w:p w:rsidR="00C47728" w:rsidRDefault="00C47728" w:rsidP="00C47728">
      <w:pPr>
        <w:contextualSpacing w:val="0"/>
        <w:rPr>
          <w:bCs/>
        </w:rPr>
      </w:pPr>
      <w:r>
        <w:rPr>
          <w:b/>
          <w:bCs/>
        </w:rPr>
        <w:tab/>
      </w:r>
      <w:r>
        <w:rPr>
          <w:b/>
          <w:bCs/>
        </w:rPr>
        <w:tab/>
      </w:r>
      <w:r>
        <w:rPr>
          <w:bCs/>
        </w:rPr>
        <w:t xml:space="preserve">IVA </w:t>
      </w:r>
      <w:r w:rsidRPr="00C47728">
        <w:rPr>
          <w:bCs/>
        </w:rPr>
        <w:sym w:font="Wingdings" w:char="F0DF"/>
      </w:r>
      <w:r>
        <w:rPr>
          <w:bCs/>
        </w:rPr>
        <w:t xml:space="preserve"> .16</w:t>
      </w:r>
    </w:p>
    <w:p w:rsidR="00C47728" w:rsidRDefault="00C47728" w:rsidP="00C47728">
      <w:pPr>
        <w:contextualSpacing w:val="0"/>
        <w:rPr>
          <w:b/>
          <w:bCs/>
        </w:rPr>
      </w:pPr>
      <w:r>
        <w:rPr>
          <w:bCs/>
        </w:rPr>
        <w:tab/>
      </w:r>
      <w:r w:rsidRPr="00C47728">
        <w:rPr>
          <w:b/>
          <w:bCs/>
        </w:rPr>
        <w:t>VARIABLES</w:t>
      </w:r>
    </w:p>
    <w:p w:rsidR="00C47728" w:rsidRPr="00C47728" w:rsidRDefault="00C47728" w:rsidP="00C47728">
      <w:pPr>
        <w:contextualSpacing w:val="0"/>
        <w:rPr>
          <w:bCs/>
        </w:rPr>
      </w:pPr>
      <w:r>
        <w:rPr>
          <w:b/>
          <w:bCs/>
        </w:rPr>
        <w:tab/>
      </w:r>
      <w:r>
        <w:rPr>
          <w:b/>
          <w:bCs/>
        </w:rPr>
        <w:tab/>
      </w:r>
      <w:r w:rsidRPr="00C47728">
        <w:rPr>
          <w:bCs/>
        </w:rPr>
        <w:t>CantidadConIVA: REAL</w:t>
      </w:r>
    </w:p>
    <w:p w:rsidR="00C47728" w:rsidRDefault="00C47728" w:rsidP="00C47728">
      <w:pPr>
        <w:contextualSpacing w:val="0"/>
        <w:rPr>
          <w:b/>
          <w:bCs/>
        </w:rPr>
      </w:pPr>
      <w:r>
        <w:rPr>
          <w:b/>
          <w:bCs/>
        </w:rPr>
        <w:tab/>
        <w:t>COMIENZA</w:t>
      </w:r>
    </w:p>
    <w:p w:rsidR="00C47728" w:rsidRPr="00C47728" w:rsidRDefault="00C47728" w:rsidP="00C47728">
      <w:pPr>
        <w:contextualSpacing w:val="0"/>
        <w:rPr>
          <w:bCs/>
        </w:rPr>
      </w:pPr>
      <w:r>
        <w:rPr>
          <w:b/>
          <w:bCs/>
        </w:rPr>
        <w:tab/>
      </w:r>
      <w:r>
        <w:rPr>
          <w:b/>
          <w:bCs/>
        </w:rPr>
        <w:tab/>
      </w:r>
      <w:r w:rsidRPr="00C47728">
        <w:rPr>
          <w:bCs/>
        </w:rPr>
        <w:t xml:space="preserve">CantidadConIVA </w:t>
      </w:r>
      <w:r w:rsidRPr="00C47728">
        <w:rPr>
          <w:bCs/>
        </w:rPr>
        <w:sym w:font="Wingdings" w:char="F0DF"/>
      </w:r>
      <w:r w:rsidRPr="00C47728">
        <w:rPr>
          <w:bCs/>
        </w:rPr>
        <w:t xml:space="preserve"> 0.0</w:t>
      </w:r>
    </w:p>
    <w:p w:rsidR="00C47728" w:rsidRDefault="00C47728" w:rsidP="00C47728">
      <w:pPr>
        <w:contextualSpacing w:val="0"/>
        <w:rPr>
          <w:bCs/>
        </w:rPr>
      </w:pPr>
      <w:r>
        <w:rPr>
          <w:b/>
          <w:bCs/>
        </w:rPr>
        <w:tab/>
      </w:r>
      <w:r>
        <w:rPr>
          <w:b/>
          <w:bCs/>
        </w:rPr>
        <w:tab/>
      </w:r>
      <w:r>
        <w:rPr>
          <w:bCs/>
        </w:rPr>
        <w:t xml:space="preserve">CantidadConIVA </w:t>
      </w:r>
      <w:r w:rsidRPr="00C47728">
        <w:rPr>
          <w:bCs/>
        </w:rPr>
        <w:sym w:font="Wingdings" w:char="F0DF"/>
      </w:r>
      <w:r>
        <w:rPr>
          <w:bCs/>
        </w:rPr>
        <w:t xml:space="preserve"> Cantidad</w:t>
      </w:r>
    </w:p>
    <w:p w:rsidR="00C47728" w:rsidRDefault="00C47728" w:rsidP="00C47728">
      <w:pPr>
        <w:contextualSpacing w:val="0"/>
        <w:rPr>
          <w:bCs/>
        </w:rPr>
      </w:pPr>
      <w:r>
        <w:rPr>
          <w:bCs/>
        </w:rPr>
        <w:tab/>
      </w:r>
      <w:r>
        <w:rPr>
          <w:bCs/>
        </w:rPr>
        <w:tab/>
        <w:t xml:space="preserve">CantidadConIVA </w:t>
      </w:r>
      <w:r w:rsidRPr="00C47728">
        <w:rPr>
          <w:bCs/>
        </w:rPr>
        <w:sym w:font="Wingdings" w:char="F0DF"/>
      </w:r>
      <w:r>
        <w:rPr>
          <w:bCs/>
        </w:rPr>
        <w:t xml:space="preserve"> CantidadConIVA + (Cantidad * IVA)</w:t>
      </w:r>
    </w:p>
    <w:p w:rsidR="00C47728" w:rsidRPr="00C47728" w:rsidRDefault="00C47728" w:rsidP="00C47728">
      <w:pPr>
        <w:contextualSpacing w:val="0"/>
        <w:rPr>
          <w:bCs/>
        </w:rPr>
      </w:pPr>
      <w:r>
        <w:rPr>
          <w:bCs/>
        </w:rPr>
        <w:tab/>
      </w:r>
      <w:r>
        <w:rPr>
          <w:bCs/>
        </w:rPr>
        <w:tab/>
        <w:t>REGRESA (CantidadConIVA)</w:t>
      </w:r>
    </w:p>
    <w:p w:rsidR="00C47728" w:rsidRDefault="00C47728" w:rsidP="00C47728">
      <w:pPr>
        <w:contextualSpacing w:val="0"/>
        <w:rPr>
          <w:b/>
          <w:bCs/>
        </w:rPr>
      </w:pPr>
      <w:r>
        <w:rPr>
          <w:b/>
          <w:bCs/>
        </w:rPr>
        <w:tab/>
        <w:t>TERMINA</w:t>
      </w:r>
    </w:p>
    <w:p w:rsidR="00C47728" w:rsidRPr="00C47728" w:rsidRDefault="00C47728" w:rsidP="00C47728">
      <w:pPr>
        <w:contextualSpacing w:val="0"/>
        <w:rPr>
          <w:b/>
          <w:bCs/>
        </w:rPr>
      </w:pPr>
    </w:p>
    <w:p w:rsidR="00E23957" w:rsidRPr="00E75D18" w:rsidRDefault="00552A77" w:rsidP="00E23957">
      <w:pPr>
        <w:contextualSpacing w:val="0"/>
        <w:rPr>
          <w:b/>
        </w:rPr>
      </w:pPr>
      <w:r>
        <w:tab/>
      </w:r>
      <w:r w:rsidRPr="00E75D18">
        <w:rPr>
          <w:b/>
        </w:rPr>
        <w:t>MÓDULO CapturarRegAutomovil</w:t>
      </w:r>
      <w:r w:rsidR="00E23957" w:rsidRPr="00E75D18">
        <w:rPr>
          <w:b/>
        </w:rPr>
        <w:t>()</w:t>
      </w:r>
    </w:p>
    <w:p w:rsidR="00552A77" w:rsidRDefault="00E23957" w:rsidP="00E23957">
      <w:pPr>
        <w:contextualSpacing w:val="0"/>
        <w:rPr>
          <w:b/>
          <w:bCs/>
        </w:rPr>
      </w:pPr>
      <w:r>
        <w:tab/>
      </w:r>
      <w:r w:rsidRPr="00342340">
        <w:rPr>
          <w:b/>
          <w:bCs/>
        </w:rPr>
        <w:t>VARIABLES</w:t>
      </w:r>
    </w:p>
    <w:p w:rsidR="00552A77" w:rsidRDefault="002E2ED1" w:rsidP="00E23957">
      <w:pPr>
        <w:contextualSpacing w:val="0"/>
        <w:rPr>
          <w:bCs/>
        </w:rPr>
      </w:pPr>
      <w:r>
        <w:rPr>
          <w:b/>
          <w:bCs/>
        </w:rPr>
        <w:tab/>
      </w:r>
      <w:r>
        <w:rPr>
          <w:b/>
          <w:bCs/>
        </w:rPr>
        <w:tab/>
      </w:r>
      <w:r>
        <w:rPr>
          <w:bCs/>
        </w:rPr>
        <w:t>Respuesta: CADENA</w:t>
      </w:r>
    </w:p>
    <w:p w:rsidR="002C1A8E" w:rsidRDefault="002C1A8E" w:rsidP="00E23957">
      <w:pPr>
        <w:contextualSpacing w:val="0"/>
        <w:rPr>
          <w:bCs/>
        </w:rPr>
      </w:pPr>
      <w:r>
        <w:rPr>
          <w:bCs/>
        </w:rPr>
        <w:tab/>
      </w:r>
      <w:r>
        <w:rPr>
          <w:bCs/>
        </w:rPr>
        <w:tab/>
      </w:r>
      <w:r w:rsidR="001109A4">
        <w:rPr>
          <w:bCs/>
        </w:rPr>
        <w:t>Contador: ENTERO</w:t>
      </w:r>
    </w:p>
    <w:p w:rsidR="001109A4" w:rsidRPr="002E2ED1" w:rsidRDefault="001109A4" w:rsidP="00E23957">
      <w:pPr>
        <w:contextualSpacing w:val="0"/>
        <w:rPr>
          <w:bCs/>
        </w:rPr>
      </w:pPr>
    </w:p>
    <w:p w:rsidR="00E23957" w:rsidRDefault="00E23957" w:rsidP="00E23957">
      <w:pPr>
        <w:contextualSpacing w:val="0"/>
        <w:rPr>
          <w:b/>
          <w:bCs/>
        </w:rPr>
      </w:pPr>
      <w:r>
        <w:rPr>
          <w:b/>
          <w:bCs/>
        </w:rPr>
        <w:tab/>
        <w:t>COMIENZA</w:t>
      </w:r>
    </w:p>
    <w:p w:rsidR="004E3024" w:rsidRPr="004E3024" w:rsidRDefault="004E3024" w:rsidP="004E3024">
      <w:pPr>
        <w:ind w:left="1440"/>
        <w:contextualSpacing w:val="0"/>
      </w:pPr>
      <w:r w:rsidRPr="004E3024">
        <w:t xml:space="preserve">Respuesta </w:t>
      </w:r>
      <w:r w:rsidRPr="004E3024">
        <w:sym w:font="Wingdings" w:char="F0DF"/>
      </w:r>
      <w:r w:rsidRPr="004E3024">
        <w:t xml:space="preserve"> “”</w:t>
      </w:r>
    </w:p>
    <w:p w:rsidR="004E3024" w:rsidRPr="004E3024" w:rsidRDefault="004E3024" w:rsidP="004E3024">
      <w:pPr>
        <w:ind w:left="1440"/>
        <w:contextualSpacing w:val="0"/>
      </w:pPr>
      <w:r w:rsidRPr="004E3024">
        <w:t xml:space="preserve">Contador </w:t>
      </w:r>
      <w:r w:rsidRPr="004E3024">
        <w:sym w:font="Wingdings" w:char="F0DF"/>
      </w:r>
      <w:r w:rsidRPr="004E3024">
        <w:t xml:space="preserve"> 0</w:t>
      </w:r>
    </w:p>
    <w:p w:rsidR="004E3024" w:rsidRDefault="004E3024" w:rsidP="00714E0F">
      <w:pPr>
        <w:ind w:left="1440"/>
        <w:contextualSpacing w:val="0"/>
        <w:rPr>
          <w:rFonts w:ascii="Century Gothic" w:eastAsiaTheme="minorHAnsi" w:hAnsi="Century Gothic" w:cstheme="minorBidi"/>
          <w:lang w:val="es-ES" w:eastAsia="en-US"/>
        </w:rPr>
      </w:pP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RegAutomovil.Marca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RegAutomovil.Modelo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RegAutomovil.Color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 xml:space="preserve">RegAutomovil.Anio &lt;-- 0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RegAutomovil.NoPlacas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RegAutomovil.NoSerie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RegAutomovil.Refacciones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RegAutomovil.ManoObra &lt;-- ""</w:t>
      </w:r>
    </w:p>
    <w:p w:rsidR="00714E0F" w:rsidRPr="00714E0F" w:rsidRDefault="00714E0F" w:rsidP="00714E0F">
      <w:pPr>
        <w:ind w:left="1440"/>
        <w:contextualSpacing w:val="0"/>
        <w:rPr>
          <w:rFonts w:ascii="Century Gothic" w:eastAsiaTheme="minorHAnsi" w:hAnsi="Century Gothic" w:cstheme="minorBidi"/>
          <w:lang w:val="es-ES" w:eastAsia="en-US"/>
        </w:rPr>
      </w:pP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 xml:space="preserve">PARA Contador &lt;-- 1 HASTA 34 HACER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ab/>
        <w:t>RegAuto</w:t>
      </w:r>
      <w:r>
        <w:rPr>
          <w:rFonts w:ascii="Century Gothic" w:eastAsiaTheme="minorHAnsi" w:hAnsi="Century Gothic" w:cstheme="minorBidi"/>
          <w:lang w:val="es-ES" w:eastAsia="en-US"/>
        </w:rPr>
        <w:t>movil.EdoPzs[Contador] &lt;-- FALSO</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FIN (PARA)</w:t>
      </w:r>
    </w:p>
    <w:p w:rsidR="00714E0F" w:rsidRPr="00714E0F" w:rsidRDefault="00714E0F" w:rsidP="00714E0F">
      <w:pPr>
        <w:ind w:left="1440"/>
        <w:contextualSpacing w:val="0"/>
        <w:rPr>
          <w:rFonts w:ascii="Century Gothic" w:eastAsiaTheme="minorHAnsi" w:hAnsi="Century Gothic" w:cstheme="minorBidi"/>
          <w:lang w:val="es-ES" w:eastAsia="en-US"/>
        </w:rPr>
      </w:pPr>
    </w:p>
    <w:p w:rsidR="00714E0F" w:rsidRPr="00714E0F" w:rsidRDefault="00B679CE" w:rsidP="00714E0F">
      <w:pPr>
        <w:ind w:left="1440"/>
        <w:contextualSpacing w:val="0"/>
        <w:rPr>
          <w:rFonts w:ascii="Century Gothic" w:eastAsiaTheme="minorHAnsi" w:hAnsi="Century Gothic" w:cstheme="minorBidi"/>
          <w:lang w:val="es-ES" w:eastAsia="en-US"/>
        </w:rPr>
      </w:pPr>
      <w:r>
        <w:rPr>
          <w:rFonts w:ascii="Century Gothic" w:eastAsiaTheme="minorHAnsi" w:hAnsi="Century Gothic" w:cstheme="minorBidi"/>
          <w:lang w:val="es-ES" w:eastAsia="en-US"/>
        </w:rPr>
        <w:t>PARA Contador &lt;-- 1 HASTA 3</w:t>
      </w:r>
      <w:r w:rsidR="00714E0F" w:rsidRPr="00714E0F">
        <w:rPr>
          <w:rFonts w:ascii="Century Gothic" w:eastAsiaTheme="minorHAnsi" w:hAnsi="Century Gothic" w:cstheme="minorBidi"/>
          <w:lang w:val="es-ES" w:eastAsia="en-US"/>
        </w:rPr>
        <w:t>4 HACER</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ab/>
        <w:t>RegAutomovil.NamePzs[Contador]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FIN (PARA)</w:t>
      </w:r>
    </w:p>
    <w:p w:rsidR="00714E0F" w:rsidRPr="00714E0F" w:rsidRDefault="00714E0F" w:rsidP="00714E0F">
      <w:pPr>
        <w:ind w:left="1440"/>
        <w:contextualSpacing w:val="0"/>
        <w:rPr>
          <w:rFonts w:ascii="Century Gothic" w:eastAsiaTheme="minorHAnsi" w:hAnsi="Century Gothic" w:cstheme="minorBidi"/>
          <w:lang w:val="es-ES" w:eastAsia="en-US"/>
        </w:rPr>
      </w:pP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PARA Contador &lt;-- 1 HASTA 24 HACER</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ab/>
        <w:t>RegAutomovil.ServicesPrice</w:t>
      </w:r>
      <w:r w:rsidR="00A560E3">
        <w:rPr>
          <w:rFonts w:ascii="Century Gothic" w:eastAsiaTheme="minorHAnsi" w:hAnsi="Century Gothic" w:cstheme="minorBidi"/>
          <w:lang w:val="es-ES" w:eastAsia="en-US"/>
        </w:rPr>
        <w:t>[Contador]</w:t>
      </w:r>
      <w:r w:rsidRPr="00714E0F">
        <w:rPr>
          <w:rFonts w:ascii="Century Gothic" w:eastAsiaTheme="minorHAnsi" w:hAnsi="Century Gothic" w:cstheme="minorBidi"/>
          <w:lang w:val="es-ES" w:eastAsia="en-US"/>
        </w:rPr>
        <w:t xml:space="preserve">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FIN (PARA)</w:t>
      </w:r>
    </w:p>
    <w:p w:rsidR="00714E0F" w:rsidRPr="00714E0F" w:rsidRDefault="00714E0F" w:rsidP="00714E0F">
      <w:pPr>
        <w:ind w:left="1440"/>
        <w:contextualSpacing w:val="0"/>
        <w:rPr>
          <w:rFonts w:ascii="Century Gothic" w:eastAsiaTheme="minorHAnsi" w:hAnsi="Century Gothic" w:cstheme="minorBidi"/>
          <w:lang w:val="es-ES" w:eastAsia="en-US"/>
        </w:rPr>
      </w:pP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PARA Contador &lt;-- 1 HASTA 24 HACER</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ab/>
        <w:t>RegAutomovil.ServicesName</w:t>
      </w:r>
      <w:r w:rsidR="00A560E3">
        <w:rPr>
          <w:rFonts w:ascii="Century Gothic" w:eastAsiaTheme="minorHAnsi" w:hAnsi="Century Gothic" w:cstheme="minorBidi"/>
          <w:lang w:val="es-ES" w:eastAsia="en-US"/>
        </w:rPr>
        <w:t>[Contador]</w:t>
      </w:r>
      <w:r w:rsidRPr="00714E0F">
        <w:rPr>
          <w:rFonts w:ascii="Century Gothic" w:eastAsiaTheme="minorHAnsi" w:hAnsi="Century Gothic" w:cstheme="minorBidi"/>
          <w:lang w:val="es-ES" w:eastAsia="en-US"/>
        </w:rPr>
        <w:t xml:space="preserve"> &lt;--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FIN (PARA)</w:t>
      </w:r>
    </w:p>
    <w:p w:rsidR="00714E0F" w:rsidRPr="00714E0F" w:rsidRDefault="00714E0F" w:rsidP="00714E0F">
      <w:pPr>
        <w:ind w:left="1440"/>
        <w:contextualSpacing w:val="0"/>
        <w:rPr>
          <w:rFonts w:ascii="Century Gothic" w:eastAsiaTheme="minorHAnsi" w:hAnsi="Century Gothic" w:cstheme="minorBidi"/>
          <w:lang w:val="es-ES" w:eastAsia="en-US"/>
        </w:rPr>
      </w:pP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RegAutomovil.TotalServicios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RegAutomovil.TotalRefacciones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RegAutomovil.TotalManoObra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RegAutomovil.CargosAdicionales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 xml:space="preserve">RegAutomovil.UsoGrua &lt;-- 0.0 </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RegAutomovil.Subtotal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RegAutomovil.PrecioFinal &lt;-- 0.0</w:t>
      </w:r>
    </w:p>
    <w:p w:rsidR="00714E0F" w:rsidRPr="00714E0F"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RegAutomovil.Anticipo &lt;-- 0.0</w:t>
      </w:r>
    </w:p>
    <w:p w:rsidR="00AB1B48" w:rsidRDefault="00714E0F" w:rsidP="00714E0F">
      <w:pPr>
        <w:ind w:left="1440"/>
        <w:contextualSpacing w:val="0"/>
        <w:rPr>
          <w:rFonts w:ascii="Century Gothic" w:eastAsiaTheme="minorHAnsi" w:hAnsi="Century Gothic" w:cstheme="minorBidi"/>
          <w:lang w:val="es-ES" w:eastAsia="en-US"/>
        </w:rPr>
      </w:pPr>
      <w:r w:rsidRPr="00714E0F">
        <w:rPr>
          <w:rFonts w:ascii="Century Gothic" w:eastAsiaTheme="minorHAnsi" w:hAnsi="Century Gothic" w:cstheme="minorBidi"/>
          <w:lang w:val="es-ES" w:eastAsia="en-US"/>
        </w:rPr>
        <w:t>RegAutomovil.Resta &lt;-- 0.0</w:t>
      </w:r>
    </w:p>
    <w:p w:rsidR="00795A20" w:rsidRDefault="00795A20" w:rsidP="00714E0F">
      <w:pPr>
        <w:ind w:left="1440"/>
        <w:contextualSpacing w:val="0"/>
        <w:rPr>
          <w:rFonts w:ascii="Century Gothic" w:eastAsiaTheme="minorHAnsi" w:hAnsi="Century Gothic" w:cstheme="minorBidi"/>
          <w:lang w:val="es-ES" w:eastAsia="en-US"/>
        </w:rPr>
      </w:pPr>
    </w:p>
    <w:p w:rsidR="00795A20" w:rsidRPr="00B679CE" w:rsidRDefault="00795A20" w:rsidP="00714E0F">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 xml:space="preserve">RegAutomovil.ServicesName[1] </w:t>
      </w:r>
      <w:r w:rsidRPr="00795A20">
        <w:rPr>
          <w:rFonts w:ascii="Century Gothic" w:eastAsiaTheme="minorHAnsi" w:hAnsi="Century Gothic" w:cstheme="minorBidi"/>
          <w:lang w:val="es-ES" w:eastAsia="en-US"/>
        </w:rPr>
        <w:sym w:font="Wingdings" w:char="F0DF"/>
      </w:r>
      <w:r w:rsidR="0007727A">
        <w:rPr>
          <w:rFonts w:ascii="Century Gothic" w:eastAsiaTheme="minorHAnsi" w:hAnsi="Century Gothic" w:cstheme="minorBidi"/>
          <w:lang w:val="es-ES" w:eastAsia="en-US"/>
        </w:rPr>
        <w:t xml:space="preserve"> “mantenimiento eléctrico genera</w:t>
      </w:r>
      <w:r w:rsidR="00B679CE">
        <w:rPr>
          <w:rFonts w:ascii="Century Gothic" w:eastAsiaTheme="minorHAnsi" w:hAnsi="Century Gothic" w:cstheme="minorBidi"/>
          <w:lang w:val="es-ES" w:eastAsia="en-US"/>
        </w:rPr>
        <w:t>l</w:t>
      </w:r>
      <w:r w:rsidR="0007727A">
        <w:rPr>
          <w:rFonts w:ascii="Century Gothic" w:eastAsiaTheme="minorHAnsi" w:hAnsi="Century Gothic" w:cstheme="minorBidi"/>
          <w:lang w:val="es-ES" w:eastAsia="en-US"/>
        </w:rPr>
        <w:t>”</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2</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“lavado de inyectores”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3</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“alternadores”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4</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“electro-ventiladores”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5</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“afinación completa”</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6</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“cambio de bujías”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7</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“cuerpo de aceleración”</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8</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“sistema de enfriamiento”</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9</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“mantenimiento mecánico general”</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10</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“neumáticos”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11</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“sistema de frenos”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RegAutomovil.ServicesName[1</w:t>
      </w:r>
      <w:r w:rsidRPr="00B679CE">
        <w:rPr>
          <w:rFonts w:ascii="Century Gothic" w:eastAsiaTheme="minorHAnsi" w:hAnsi="Century Gothic" w:cstheme="minorBidi"/>
          <w:lang w:val="es-MX" w:eastAsia="en-US"/>
        </w:rPr>
        <w:t>2</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“suspensión”</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13</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“transmisión”</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14</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“luces”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15</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“gases”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16</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“dirección”</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17</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“cambio de aceite y filtros”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18</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“alineación y balanceo”</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19</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“reparación de chapas”</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20</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“pintura del automóvil”</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21</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“reparación del aire acondicionado”</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22</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“Limpieza del motor”</w:t>
      </w:r>
    </w:p>
    <w:p w:rsidR="00795A20" w:rsidRPr="00B679CE" w:rsidRDefault="00795A20" w:rsidP="00795A20">
      <w:pPr>
        <w:ind w:left="1440"/>
        <w:contextualSpacing w:val="0"/>
        <w:rPr>
          <w:rFonts w:ascii="Century Gothic" w:eastAsiaTheme="minorHAnsi" w:hAnsi="Century Gothic" w:cstheme="minorBidi"/>
          <w:lang w:val="es-MX" w:eastAsia="en-US"/>
        </w:rPr>
      </w:pPr>
      <w:r w:rsidRPr="00B679CE">
        <w:rPr>
          <w:rFonts w:ascii="Century Gothic" w:eastAsiaTheme="minorHAnsi" w:hAnsi="Century Gothic" w:cstheme="minorBidi"/>
          <w:lang w:val="es-MX" w:eastAsia="en-US"/>
        </w:rPr>
        <w:t>RegAutomovil.ServicesName[</w:t>
      </w:r>
      <w:r w:rsidRPr="00B679CE">
        <w:rPr>
          <w:rFonts w:ascii="Century Gothic" w:eastAsiaTheme="minorHAnsi" w:hAnsi="Century Gothic" w:cstheme="minorBidi"/>
          <w:lang w:val="es-MX" w:eastAsia="en-US"/>
        </w:rPr>
        <w:t>23</w:t>
      </w:r>
      <w:r w:rsidRPr="00B679CE">
        <w:rPr>
          <w:rFonts w:ascii="Century Gothic" w:eastAsiaTheme="minorHAnsi" w:hAnsi="Century Gothic" w:cstheme="minorBidi"/>
          <w:lang w:val="es-MX"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“limpieza de la carrocería”</w:t>
      </w:r>
    </w:p>
    <w:p w:rsidR="00795A20" w:rsidRPr="00795A20" w:rsidRDefault="00795A20" w:rsidP="00795A20">
      <w:pPr>
        <w:ind w:left="1440"/>
        <w:contextualSpacing w:val="0"/>
        <w:rPr>
          <w:rFonts w:ascii="Century Gothic" w:eastAsiaTheme="minorHAnsi" w:hAnsi="Century Gothic" w:cstheme="minorBidi"/>
          <w:lang w:val="en-US" w:eastAsia="en-US"/>
        </w:rPr>
      </w:pPr>
      <w:r w:rsidRPr="00795A20">
        <w:rPr>
          <w:rFonts w:ascii="Century Gothic" w:eastAsiaTheme="minorHAnsi" w:hAnsi="Century Gothic" w:cstheme="minorBidi"/>
          <w:lang w:val="en-US" w:eastAsia="en-US"/>
        </w:rPr>
        <w:t>RegAutomovil.ServicesName[</w:t>
      </w:r>
      <w:r>
        <w:rPr>
          <w:rFonts w:ascii="Century Gothic" w:eastAsiaTheme="minorHAnsi" w:hAnsi="Century Gothic" w:cstheme="minorBidi"/>
          <w:lang w:val="en-US" w:eastAsia="en-US"/>
        </w:rPr>
        <w:t>24</w:t>
      </w:r>
      <w:r w:rsidRPr="00795A20">
        <w:rPr>
          <w:rFonts w:ascii="Century Gothic" w:eastAsiaTheme="minorHAnsi" w:hAnsi="Century Gothic" w:cstheme="minorBidi"/>
          <w:lang w:val="en-US" w:eastAsia="en-US"/>
        </w:rPr>
        <w:t xml:space="preserve">] </w:t>
      </w:r>
      <w:r w:rsidRPr="00795A20">
        <w:rPr>
          <w:rFonts w:ascii="Century Gothic" w:eastAsiaTheme="minorHAnsi" w:hAnsi="Century Gothic" w:cstheme="minorBidi"/>
          <w:lang w:val="es-ES" w:eastAsia="en-US"/>
        </w:rPr>
        <w:sym w:font="Wingdings" w:char="F0DF"/>
      </w:r>
      <w:r w:rsidR="00B679CE">
        <w:rPr>
          <w:rFonts w:ascii="Century Gothic" w:eastAsiaTheme="minorHAnsi" w:hAnsi="Century Gothic" w:cstheme="minorBidi"/>
          <w:lang w:val="es-ES" w:eastAsia="en-US"/>
        </w:rPr>
        <w:t xml:space="preserve"> “verificación”</w:t>
      </w:r>
    </w:p>
    <w:p w:rsidR="004E3024" w:rsidRDefault="004E3024" w:rsidP="004E3024">
      <w:pPr>
        <w:contextualSpacing w:val="0"/>
        <w:rPr>
          <w:lang w:val="en-US"/>
        </w:rPr>
      </w:pPr>
    </w:p>
    <w:p w:rsidR="00B679CE" w:rsidRPr="00B679CE" w:rsidRDefault="00B679CE" w:rsidP="00B679CE">
      <w:pPr>
        <w:contextualSpacing w:val="0"/>
        <w:rPr>
          <w:lang w:val="es-MX"/>
        </w:rPr>
      </w:pPr>
      <w:r>
        <w:rPr>
          <w:lang w:val="en-US"/>
        </w:rPr>
        <w:tab/>
      </w:r>
      <w:r>
        <w:rPr>
          <w:lang w:val="en-US"/>
        </w:rPr>
        <w:tab/>
      </w:r>
      <w:r w:rsidRPr="00B679CE">
        <w:rPr>
          <w:lang w:val="es-MX"/>
        </w:rPr>
        <w:t>RegAutomovil.NamePzs[1] &lt;-- “</w:t>
      </w:r>
      <w:r>
        <w:rPr>
          <w:lang w:val="es-MX"/>
        </w:rPr>
        <w:t>unidades de luces</w:t>
      </w:r>
      <w:r w:rsidRPr="00B679CE">
        <w:rPr>
          <w:lang w:val="es-MX"/>
        </w:rPr>
        <w:t>”</w:t>
      </w:r>
    </w:p>
    <w:p w:rsidR="00B679CE" w:rsidRPr="00B679CE" w:rsidRDefault="00B679CE" w:rsidP="00B679CE">
      <w:pPr>
        <w:ind w:left="1416"/>
        <w:contextualSpacing w:val="0"/>
        <w:rPr>
          <w:lang w:val="es-MX"/>
        </w:rPr>
      </w:pPr>
      <w:r w:rsidRPr="00B679CE">
        <w:rPr>
          <w:lang w:val="es-MX"/>
        </w:rPr>
        <w:t>RegAutomovil.Name</w:t>
      </w:r>
      <w:r>
        <w:rPr>
          <w:lang w:val="es-MX"/>
        </w:rPr>
        <w:t>Pzs[2] &lt;-- “luces de los cuartos</w:t>
      </w:r>
      <w:r w:rsidRPr="00B679CE">
        <w:rPr>
          <w:lang w:val="es-MX"/>
        </w:rPr>
        <w:t>”</w:t>
      </w:r>
    </w:p>
    <w:p w:rsidR="00B679CE" w:rsidRPr="00B679CE" w:rsidRDefault="00B679CE" w:rsidP="00B679CE">
      <w:pPr>
        <w:ind w:left="1416"/>
        <w:contextualSpacing w:val="0"/>
        <w:rPr>
          <w:lang w:val="es-MX"/>
        </w:rPr>
      </w:pPr>
      <w:r w:rsidRPr="00B679CE">
        <w:rPr>
          <w:lang w:val="es-MX"/>
        </w:rPr>
        <w:t>RegAutomo</w:t>
      </w:r>
      <w:r>
        <w:rPr>
          <w:lang w:val="es-MX"/>
        </w:rPr>
        <w:t>vil.NamePzs[3] &lt;-- “espejos laterales</w:t>
      </w:r>
      <w:r w:rsidRPr="00B679CE">
        <w:rPr>
          <w:lang w:val="es-MX"/>
        </w:rPr>
        <w:t>”</w:t>
      </w:r>
    </w:p>
    <w:p w:rsidR="00B679CE" w:rsidRPr="00B679CE" w:rsidRDefault="00B679CE" w:rsidP="00B679CE">
      <w:pPr>
        <w:ind w:left="1416"/>
        <w:contextualSpacing w:val="0"/>
        <w:rPr>
          <w:lang w:val="es-MX"/>
        </w:rPr>
      </w:pPr>
      <w:r w:rsidRPr="00B679CE">
        <w:rPr>
          <w:lang w:val="es-MX"/>
        </w:rPr>
        <w:t>RegAutomovil.Name</w:t>
      </w:r>
      <w:r>
        <w:rPr>
          <w:lang w:val="es-MX"/>
        </w:rPr>
        <w:t>Pzs[4] &lt;-- “cristales</w:t>
      </w:r>
      <w:r w:rsidRPr="00B679CE">
        <w:rPr>
          <w:lang w:val="es-MX"/>
        </w:rPr>
        <w:t>”</w:t>
      </w:r>
    </w:p>
    <w:p w:rsidR="00B679CE" w:rsidRPr="00B679CE" w:rsidRDefault="00B679CE" w:rsidP="00B679CE">
      <w:pPr>
        <w:ind w:left="1416"/>
        <w:contextualSpacing w:val="0"/>
        <w:rPr>
          <w:lang w:val="es-MX"/>
        </w:rPr>
      </w:pPr>
      <w:r w:rsidRPr="00B679CE">
        <w:rPr>
          <w:lang w:val="es-MX"/>
        </w:rPr>
        <w:t>RegAu</w:t>
      </w:r>
      <w:r>
        <w:rPr>
          <w:lang w:val="es-MX"/>
        </w:rPr>
        <w:t>tomovil.NamePzs[5] &lt;-- “emblema</w:t>
      </w:r>
      <w:r w:rsidRPr="00B679CE">
        <w:rPr>
          <w:lang w:val="es-MX"/>
        </w:rPr>
        <w:t>”</w:t>
      </w:r>
    </w:p>
    <w:p w:rsidR="00B679CE" w:rsidRPr="00B679CE" w:rsidRDefault="00B679CE" w:rsidP="00B679CE">
      <w:pPr>
        <w:ind w:left="1416"/>
        <w:contextualSpacing w:val="0"/>
        <w:rPr>
          <w:lang w:val="es-MX"/>
        </w:rPr>
      </w:pPr>
      <w:r w:rsidRPr="00B679CE">
        <w:rPr>
          <w:lang w:val="es-MX"/>
        </w:rPr>
        <w:t>RegAutomovil.</w:t>
      </w:r>
      <w:r>
        <w:rPr>
          <w:lang w:val="es-MX"/>
        </w:rPr>
        <w:t>NamePzs[6] &lt;-- “las 4 llantas</w:t>
      </w:r>
      <w:r w:rsidRPr="00B679CE">
        <w:rPr>
          <w:lang w:val="es-MX"/>
        </w:rPr>
        <w:t>”</w:t>
      </w:r>
    </w:p>
    <w:p w:rsidR="00B679CE" w:rsidRPr="00B679CE" w:rsidRDefault="00B679CE" w:rsidP="00B679CE">
      <w:pPr>
        <w:ind w:left="1416"/>
        <w:contextualSpacing w:val="0"/>
        <w:rPr>
          <w:lang w:val="es-MX"/>
        </w:rPr>
      </w:pPr>
      <w:r w:rsidRPr="00B679CE">
        <w:rPr>
          <w:lang w:val="es-MX"/>
        </w:rPr>
        <w:t>RegAutomovil.NameP</w:t>
      </w:r>
      <w:r>
        <w:rPr>
          <w:lang w:val="es-MX"/>
        </w:rPr>
        <w:t>zs[7] &lt;-- “tapones en las 4 ruedas</w:t>
      </w:r>
      <w:r w:rsidRPr="00B679CE">
        <w:rPr>
          <w:lang w:val="es-MX"/>
        </w:rPr>
        <w:t>”</w:t>
      </w:r>
    </w:p>
    <w:p w:rsidR="00B679CE" w:rsidRPr="00B679CE" w:rsidRDefault="00B679CE" w:rsidP="00B679CE">
      <w:pPr>
        <w:ind w:left="1416"/>
        <w:contextualSpacing w:val="0"/>
        <w:rPr>
          <w:lang w:val="es-MX"/>
        </w:rPr>
      </w:pPr>
      <w:r w:rsidRPr="00B679CE">
        <w:rPr>
          <w:lang w:val="es-MX"/>
        </w:rPr>
        <w:t>RegAutomovil.NamePzs[8] &lt;-- “</w:t>
      </w:r>
      <w:r w:rsidR="00161257">
        <w:rPr>
          <w:lang w:val="es-MX"/>
        </w:rPr>
        <w:t>la carrocería sin golpes</w:t>
      </w:r>
      <w:r w:rsidRPr="00B679CE">
        <w:rPr>
          <w:lang w:val="es-MX"/>
        </w:rPr>
        <w:t>”</w:t>
      </w:r>
    </w:p>
    <w:p w:rsidR="00B679CE" w:rsidRPr="00B679CE" w:rsidRDefault="00B679CE" w:rsidP="00B679CE">
      <w:pPr>
        <w:ind w:left="1416"/>
        <w:contextualSpacing w:val="0"/>
        <w:rPr>
          <w:lang w:val="es-MX"/>
        </w:rPr>
      </w:pPr>
      <w:r w:rsidRPr="00B679CE">
        <w:rPr>
          <w:lang w:val="es-MX"/>
        </w:rPr>
        <w:t>RegAutomovil.NamePzs[9] &lt;-- “</w:t>
      </w:r>
      <w:r w:rsidR="00161257">
        <w:rPr>
          <w:lang w:val="es-MX"/>
        </w:rPr>
        <w:t>las bocinas del claxon</w:t>
      </w:r>
      <w:r w:rsidRPr="00B679CE">
        <w:rPr>
          <w:lang w:val="es-MX"/>
        </w:rPr>
        <w:t>”</w:t>
      </w:r>
    </w:p>
    <w:p w:rsidR="00B679CE" w:rsidRPr="00B679CE" w:rsidRDefault="00B679CE" w:rsidP="00B679CE">
      <w:pPr>
        <w:ind w:left="1416"/>
        <w:contextualSpacing w:val="0"/>
        <w:rPr>
          <w:lang w:val="es-MX"/>
        </w:rPr>
      </w:pPr>
      <w:r w:rsidRPr="00B679CE">
        <w:rPr>
          <w:lang w:val="es-MX"/>
        </w:rPr>
        <w:t>RegAutom</w:t>
      </w:r>
      <w:r w:rsidR="00161257">
        <w:rPr>
          <w:lang w:val="es-MX"/>
        </w:rPr>
        <w:t>ovil.NamePzs[10] &lt;-- “los limpiadores</w:t>
      </w:r>
      <w:r w:rsidRPr="00B679CE">
        <w:rPr>
          <w:lang w:val="es-MX"/>
        </w:rPr>
        <w:t>”</w:t>
      </w:r>
    </w:p>
    <w:p w:rsidR="00B679CE" w:rsidRPr="00B679CE" w:rsidRDefault="00B679CE" w:rsidP="00B679CE">
      <w:pPr>
        <w:ind w:left="1416"/>
        <w:contextualSpacing w:val="0"/>
        <w:rPr>
          <w:lang w:val="es-MX"/>
        </w:rPr>
      </w:pPr>
      <w:r w:rsidRPr="00B679CE">
        <w:rPr>
          <w:lang w:val="es-MX"/>
        </w:rPr>
        <w:t>RegAutomovil.Na</w:t>
      </w:r>
      <w:r w:rsidR="00161257">
        <w:rPr>
          <w:lang w:val="es-MX"/>
        </w:rPr>
        <w:t>mePzs[11] &lt;-- “bocinas</w:t>
      </w:r>
      <w:r w:rsidRPr="00B679CE">
        <w:rPr>
          <w:lang w:val="es-MX"/>
        </w:rPr>
        <w:t>”</w:t>
      </w:r>
    </w:p>
    <w:p w:rsidR="00B679CE" w:rsidRPr="00B679CE" w:rsidRDefault="00B679CE" w:rsidP="00161257">
      <w:pPr>
        <w:ind w:left="1416"/>
        <w:contextualSpacing w:val="0"/>
        <w:rPr>
          <w:lang w:val="es-MX"/>
        </w:rPr>
      </w:pPr>
      <w:r w:rsidRPr="00B679CE">
        <w:rPr>
          <w:lang w:val="es-MX"/>
        </w:rPr>
        <w:t>RegAutomovil.</w:t>
      </w:r>
      <w:r w:rsidR="00161257">
        <w:rPr>
          <w:lang w:val="es-MX"/>
        </w:rPr>
        <w:t>NamePzs[12] &lt;-- “la calefacción</w:t>
      </w:r>
      <w:r w:rsidRPr="00B679CE">
        <w:rPr>
          <w:lang w:val="es-MX"/>
        </w:rPr>
        <w:t>”</w:t>
      </w:r>
    </w:p>
    <w:p w:rsidR="00B679CE" w:rsidRPr="00B679CE" w:rsidRDefault="00B679CE" w:rsidP="00B679CE">
      <w:pPr>
        <w:ind w:left="1416"/>
        <w:contextualSpacing w:val="0"/>
        <w:rPr>
          <w:lang w:val="es-MX"/>
        </w:rPr>
      </w:pPr>
      <w:r w:rsidRPr="00B679CE">
        <w:rPr>
          <w:lang w:val="es-MX"/>
        </w:rPr>
        <w:t>RegAutomo</w:t>
      </w:r>
      <w:r w:rsidR="00161257">
        <w:rPr>
          <w:lang w:val="es-MX"/>
        </w:rPr>
        <w:t>vil.NamePzs[13] &lt;-- “los instrumentos del tablero</w:t>
      </w:r>
      <w:r w:rsidRPr="00B679CE">
        <w:rPr>
          <w:lang w:val="es-MX"/>
        </w:rPr>
        <w:t>”</w:t>
      </w:r>
    </w:p>
    <w:p w:rsidR="00B679CE" w:rsidRPr="00B679CE" w:rsidRDefault="00B679CE" w:rsidP="00B679CE">
      <w:pPr>
        <w:ind w:left="1416"/>
        <w:contextualSpacing w:val="0"/>
        <w:rPr>
          <w:lang w:val="es-MX"/>
        </w:rPr>
      </w:pPr>
      <w:r w:rsidRPr="00B679CE">
        <w:rPr>
          <w:lang w:val="es-MX"/>
        </w:rPr>
        <w:t>Reg</w:t>
      </w:r>
      <w:r w:rsidR="00161257">
        <w:rPr>
          <w:lang w:val="es-MX"/>
        </w:rPr>
        <w:t>Automovil.NamePzs[14] &lt;-- “el encendedor electrónico de cigarros</w:t>
      </w:r>
      <w:r w:rsidRPr="00B679CE">
        <w:rPr>
          <w:lang w:val="es-MX"/>
        </w:rPr>
        <w:t>”</w:t>
      </w:r>
    </w:p>
    <w:p w:rsidR="00B679CE" w:rsidRPr="00B679CE" w:rsidRDefault="00B679CE" w:rsidP="00B679CE">
      <w:pPr>
        <w:ind w:left="1416"/>
        <w:contextualSpacing w:val="0"/>
        <w:rPr>
          <w:lang w:val="es-MX"/>
        </w:rPr>
      </w:pPr>
      <w:r w:rsidRPr="00B679CE">
        <w:rPr>
          <w:lang w:val="es-MX"/>
        </w:rPr>
        <w:t>Reg</w:t>
      </w:r>
      <w:r w:rsidR="00161257">
        <w:rPr>
          <w:lang w:val="es-MX"/>
        </w:rPr>
        <w:t>Automovil.NamePzs[15] &lt;-- “el espejo retrovisor</w:t>
      </w:r>
      <w:r w:rsidRPr="00B679CE">
        <w:rPr>
          <w:lang w:val="es-MX"/>
        </w:rPr>
        <w:t>”</w:t>
      </w:r>
    </w:p>
    <w:p w:rsidR="00B679CE" w:rsidRPr="00B679CE" w:rsidRDefault="00B679CE" w:rsidP="00B679CE">
      <w:pPr>
        <w:ind w:left="1416"/>
        <w:contextualSpacing w:val="0"/>
        <w:rPr>
          <w:lang w:val="es-MX"/>
        </w:rPr>
      </w:pPr>
      <w:r w:rsidRPr="00B679CE">
        <w:rPr>
          <w:lang w:val="es-MX"/>
        </w:rPr>
        <w:t>RegAuto</w:t>
      </w:r>
      <w:r w:rsidR="00161257">
        <w:rPr>
          <w:lang w:val="es-MX"/>
        </w:rPr>
        <w:t>movil.NamePzs[16] &lt;-- “los ceniceros</w:t>
      </w:r>
      <w:r w:rsidRPr="00B679CE">
        <w:rPr>
          <w:lang w:val="es-MX"/>
        </w:rPr>
        <w:t>”</w:t>
      </w:r>
    </w:p>
    <w:p w:rsidR="00B679CE" w:rsidRPr="00B679CE" w:rsidRDefault="00B679CE" w:rsidP="00B679CE">
      <w:pPr>
        <w:ind w:left="1416"/>
        <w:contextualSpacing w:val="0"/>
        <w:rPr>
          <w:lang w:val="es-MX"/>
        </w:rPr>
      </w:pPr>
      <w:r w:rsidRPr="00B679CE">
        <w:rPr>
          <w:lang w:val="es-MX"/>
        </w:rPr>
        <w:t>RegAutomovi</w:t>
      </w:r>
      <w:r w:rsidR="00161257">
        <w:rPr>
          <w:lang w:val="es-MX"/>
        </w:rPr>
        <w:t>l.NamePzs[17] &lt;-- “los cinturones de seguridad</w:t>
      </w:r>
      <w:r w:rsidRPr="00B679CE">
        <w:rPr>
          <w:lang w:val="es-MX"/>
        </w:rPr>
        <w:t>”</w:t>
      </w:r>
    </w:p>
    <w:p w:rsidR="00B679CE" w:rsidRPr="00B679CE" w:rsidRDefault="00B679CE" w:rsidP="00B679CE">
      <w:pPr>
        <w:ind w:left="1416"/>
        <w:contextualSpacing w:val="0"/>
        <w:rPr>
          <w:lang w:val="es-MX"/>
        </w:rPr>
      </w:pPr>
      <w:r w:rsidRPr="00B679CE">
        <w:rPr>
          <w:lang w:val="es-MX"/>
        </w:rPr>
        <w:t>RegAutomovil.NamePz</w:t>
      </w:r>
      <w:r w:rsidR="00161257">
        <w:rPr>
          <w:lang w:val="es-MX"/>
        </w:rPr>
        <w:t>s[18] &lt;-- “los botones interiores</w:t>
      </w:r>
      <w:r w:rsidRPr="00B679CE">
        <w:rPr>
          <w:lang w:val="es-MX"/>
        </w:rPr>
        <w:t>”</w:t>
      </w:r>
    </w:p>
    <w:p w:rsidR="00B679CE" w:rsidRPr="00B679CE" w:rsidRDefault="00B679CE" w:rsidP="00B679CE">
      <w:pPr>
        <w:ind w:left="1416"/>
        <w:contextualSpacing w:val="0"/>
        <w:rPr>
          <w:lang w:val="es-MX"/>
        </w:rPr>
      </w:pPr>
      <w:r w:rsidRPr="00B679CE">
        <w:rPr>
          <w:lang w:val="es-MX"/>
        </w:rPr>
        <w:t>RegAutomovil.</w:t>
      </w:r>
      <w:r w:rsidR="00161257">
        <w:rPr>
          <w:lang w:val="es-MX"/>
        </w:rPr>
        <w:t>NamePzs[19] &lt;-- “las manijas interiores</w:t>
      </w:r>
      <w:r w:rsidRPr="00B679CE">
        <w:rPr>
          <w:lang w:val="es-MX"/>
        </w:rPr>
        <w:t>”</w:t>
      </w:r>
    </w:p>
    <w:p w:rsidR="00B679CE" w:rsidRPr="00B679CE" w:rsidRDefault="00B679CE" w:rsidP="00B679CE">
      <w:pPr>
        <w:ind w:left="1416"/>
        <w:contextualSpacing w:val="0"/>
        <w:rPr>
          <w:lang w:val="es-MX"/>
        </w:rPr>
      </w:pPr>
      <w:r w:rsidRPr="00B679CE">
        <w:rPr>
          <w:lang w:val="es-MX"/>
        </w:rPr>
        <w:t>RegAutomovil.NameP</w:t>
      </w:r>
      <w:r w:rsidR="00161257">
        <w:rPr>
          <w:lang w:val="es-MX"/>
        </w:rPr>
        <w:t>zs[20] &lt;-- “los tapetes</w:t>
      </w:r>
      <w:r w:rsidRPr="00B679CE">
        <w:rPr>
          <w:lang w:val="es-MX"/>
        </w:rPr>
        <w:t>”</w:t>
      </w:r>
    </w:p>
    <w:p w:rsidR="00B679CE" w:rsidRPr="00B679CE" w:rsidRDefault="00B679CE" w:rsidP="00B679CE">
      <w:pPr>
        <w:ind w:left="1416"/>
        <w:contextualSpacing w:val="0"/>
        <w:rPr>
          <w:lang w:val="es-MX"/>
        </w:rPr>
      </w:pPr>
      <w:r w:rsidRPr="00B679CE">
        <w:rPr>
          <w:lang w:val="es-MX"/>
        </w:rPr>
        <w:t>RegAutomo</w:t>
      </w:r>
      <w:r w:rsidR="00161257">
        <w:rPr>
          <w:lang w:val="es-MX"/>
        </w:rPr>
        <w:t>vil.NamePzs[21] &lt;-- “las vestiduras“</w:t>
      </w:r>
    </w:p>
    <w:p w:rsidR="00B679CE" w:rsidRPr="00B679CE" w:rsidRDefault="00B679CE" w:rsidP="00B679CE">
      <w:pPr>
        <w:ind w:left="1416"/>
        <w:contextualSpacing w:val="0"/>
        <w:rPr>
          <w:lang w:val="es-MX"/>
        </w:rPr>
      </w:pPr>
      <w:r w:rsidRPr="00B679CE">
        <w:rPr>
          <w:lang w:val="es-MX"/>
        </w:rPr>
        <w:t>RegAutomovil</w:t>
      </w:r>
      <w:r w:rsidR="00161257">
        <w:rPr>
          <w:lang w:val="es-MX"/>
        </w:rPr>
        <w:t>.NamePzs[22] &lt;-- “gato hidráulico</w:t>
      </w:r>
      <w:r w:rsidRPr="00B679CE">
        <w:rPr>
          <w:lang w:val="es-MX"/>
        </w:rPr>
        <w:t>”</w:t>
      </w:r>
    </w:p>
    <w:p w:rsidR="00B679CE" w:rsidRPr="00B679CE" w:rsidRDefault="00B679CE" w:rsidP="00B679CE">
      <w:pPr>
        <w:ind w:left="1416"/>
        <w:contextualSpacing w:val="0"/>
        <w:rPr>
          <w:lang w:val="es-MX"/>
        </w:rPr>
      </w:pPr>
      <w:r w:rsidRPr="00B679CE">
        <w:rPr>
          <w:lang w:val="es-MX"/>
        </w:rPr>
        <w:t>RegAutomo</w:t>
      </w:r>
      <w:r w:rsidR="00161257">
        <w:rPr>
          <w:lang w:val="es-MX"/>
        </w:rPr>
        <w:t>vil.NamePzs[23] &lt;-- “maneral del gato hidráulico</w:t>
      </w:r>
      <w:r w:rsidRPr="00B679CE">
        <w:rPr>
          <w:lang w:val="es-MX"/>
        </w:rPr>
        <w:t>”</w:t>
      </w:r>
    </w:p>
    <w:p w:rsidR="00B679CE" w:rsidRDefault="00B679CE" w:rsidP="00B679CE">
      <w:pPr>
        <w:ind w:left="1416"/>
        <w:contextualSpacing w:val="0"/>
        <w:rPr>
          <w:lang w:val="es-MX"/>
        </w:rPr>
      </w:pPr>
      <w:r w:rsidRPr="00161257">
        <w:rPr>
          <w:lang w:val="es-MX"/>
        </w:rPr>
        <w:t>RegAutomov</w:t>
      </w:r>
      <w:r w:rsidR="00161257">
        <w:rPr>
          <w:lang w:val="es-MX"/>
        </w:rPr>
        <w:t>il.NamePzs[24] &lt;-- “triángulo de seguridad</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il.NamePzs[25] &lt;-- “llanta de refacción”</w:t>
      </w:r>
    </w:p>
    <w:p w:rsidR="00161257" w:rsidRDefault="00161257" w:rsidP="00161257">
      <w:pPr>
        <w:ind w:left="1416"/>
        <w:contextualSpacing w:val="0"/>
        <w:rPr>
          <w:lang w:val="es-MX"/>
        </w:rPr>
      </w:pPr>
      <w:r w:rsidRPr="00161257">
        <w:rPr>
          <w:lang w:val="es-MX"/>
        </w:rPr>
        <w:t>RegAutomov</w:t>
      </w:r>
      <w:r>
        <w:rPr>
          <w:lang w:val="es-MX"/>
        </w:rPr>
        <w:t>il.NamePzs[26] &lt;-- “extinguidor</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il.NamePzs[27] &lt;-- “</w:t>
      </w:r>
      <w:r w:rsidR="00DE0176">
        <w:rPr>
          <w:lang w:val="es-MX"/>
        </w:rPr>
        <w:t xml:space="preserve">el </w:t>
      </w:r>
      <w:r>
        <w:rPr>
          <w:lang w:val="es-MX"/>
        </w:rPr>
        <w:t>tapón de aceite</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il.NamePzs[28] &lt;-- “</w:t>
      </w:r>
      <w:r w:rsidR="00DE0176">
        <w:rPr>
          <w:lang w:val="es-MX"/>
        </w:rPr>
        <w:t xml:space="preserve">el </w:t>
      </w:r>
      <w:r>
        <w:rPr>
          <w:lang w:val="es-MX"/>
        </w:rPr>
        <w:t>tapón del radiador</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il.NamePzs[29] &lt;-- “</w:t>
      </w:r>
      <w:r w:rsidR="00DE0176">
        <w:rPr>
          <w:lang w:val="es-MX"/>
        </w:rPr>
        <w:t>el tapón de la gasolina</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il.NamePzs[30</w:t>
      </w:r>
      <w:r w:rsidR="00DE0176">
        <w:rPr>
          <w:lang w:val="es-MX"/>
        </w:rPr>
        <w:t>] &lt;-- “las molduras competas</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il.NamePzs[31</w:t>
      </w:r>
      <w:r w:rsidR="00DE0176">
        <w:rPr>
          <w:lang w:val="es-MX"/>
        </w:rPr>
        <w:t>] &lt;-- “la varilla del aceite</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il.NamePzs[32</w:t>
      </w:r>
      <w:r w:rsidR="00DE0176">
        <w:rPr>
          <w:lang w:val="es-MX"/>
        </w:rPr>
        <w:t>] &lt;-- “filtro de aire</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il.NamePzs[33</w:t>
      </w:r>
      <w:r w:rsidR="00DE0176">
        <w:rPr>
          <w:lang w:val="es-MX"/>
        </w:rPr>
        <w:t>] &lt;-- “batería</w:t>
      </w:r>
      <w:r w:rsidRPr="00161257">
        <w:rPr>
          <w:lang w:val="es-MX"/>
        </w:rPr>
        <w:t>”</w:t>
      </w:r>
    </w:p>
    <w:p w:rsidR="00161257" w:rsidRDefault="00161257" w:rsidP="00161257">
      <w:pPr>
        <w:ind w:left="1416"/>
        <w:contextualSpacing w:val="0"/>
        <w:rPr>
          <w:lang w:val="es-MX"/>
        </w:rPr>
      </w:pPr>
      <w:r w:rsidRPr="00161257">
        <w:rPr>
          <w:lang w:val="es-MX"/>
        </w:rPr>
        <w:t>RegAutomov</w:t>
      </w:r>
      <w:r>
        <w:rPr>
          <w:lang w:val="es-MX"/>
        </w:rPr>
        <w:t>il.NamePzs[3</w:t>
      </w:r>
      <w:r w:rsidRPr="00161257">
        <w:rPr>
          <w:lang w:val="es-MX"/>
        </w:rPr>
        <w:t>4] &lt;-- “estuche de herramientas”</w:t>
      </w:r>
    </w:p>
    <w:p w:rsidR="00161257" w:rsidRPr="00161257" w:rsidRDefault="00161257" w:rsidP="00B679CE">
      <w:pPr>
        <w:ind w:left="1416"/>
        <w:contextualSpacing w:val="0"/>
        <w:rPr>
          <w:lang w:val="es-MX"/>
        </w:rPr>
      </w:pPr>
    </w:p>
    <w:p w:rsidR="00453957" w:rsidRDefault="00713E7B" w:rsidP="00E23957">
      <w:pPr>
        <w:ind w:left="1440"/>
        <w:contextualSpacing w:val="0"/>
      </w:pPr>
      <w:r>
        <w:t>ESCRI</w:t>
      </w:r>
      <w:r w:rsidR="007B54D9">
        <w:t>BE (“Por favor, ingrese los datos de su automovil…”)</w:t>
      </w:r>
    </w:p>
    <w:p w:rsidR="007B54D9" w:rsidRDefault="007B54D9" w:rsidP="00E23957">
      <w:pPr>
        <w:ind w:left="1440"/>
        <w:contextualSpacing w:val="0"/>
      </w:pPr>
      <w:r>
        <w:t>ESCRIBE (“Marcca: ”)</w:t>
      </w:r>
    </w:p>
    <w:p w:rsidR="007B54D9" w:rsidRDefault="007B54D9" w:rsidP="00E23957">
      <w:pPr>
        <w:ind w:left="1440"/>
        <w:contextualSpacing w:val="0"/>
      </w:pPr>
      <w:r>
        <w:t>LEE (RegAutomovil.Marca)</w:t>
      </w:r>
    </w:p>
    <w:p w:rsidR="007B54D9" w:rsidRDefault="007B54D9" w:rsidP="007B54D9">
      <w:pPr>
        <w:ind w:left="1440"/>
        <w:contextualSpacing w:val="0"/>
      </w:pPr>
      <w:r>
        <w:t>ESCRIBE (“Modelo: ”)</w:t>
      </w:r>
    </w:p>
    <w:p w:rsidR="007B54D9" w:rsidRDefault="007B54D9" w:rsidP="007B54D9">
      <w:pPr>
        <w:ind w:left="1440"/>
        <w:contextualSpacing w:val="0"/>
      </w:pPr>
      <w:r>
        <w:t>LEE (RegAutomovil.Modelo)</w:t>
      </w:r>
    </w:p>
    <w:p w:rsidR="007B54D9" w:rsidRDefault="007B54D9" w:rsidP="007B54D9">
      <w:pPr>
        <w:ind w:left="1440"/>
        <w:contextualSpacing w:val="0"/>
      </w:pPr>
      <w:r>
        <w:t>ESCRIBE (“Color: ”)</w:t>
      </w:r>
    </w:p>
    <w:p w:rsidR="007B54D9" w:rsidRDefault="007B54D9" w:rsidP="007B54D9">
      <w:pPr>
        <w:ind w:left="1440"/>
        <w:contextualSpacing w:val="0"/>
      </w:pPr>
      <w:r>
        <w:t>LEE (RegAutomovil.Color)</w:t>
      </w:r>
    </w:p>
    <w:p w:rsidR="007B54D9" w:rsidRDefault="007B54D9" w:rsidP="007B54D9">
      <w:pPr>
        <w:ind w:left="1440"/>
        <w:contextualSpacing w:val="0"/>
      </w:pPr>
      <w:r>
        <w:t>ESCRIBE (“Año: ”)</w:t>
      </w:r>
    </w:p>
    <w:p w:rsidR="007B54D9" w:rsidRDefault="007B54D9" w:rsidP="007B54D9">
      <w:pPr>
        <w:ind w:left="1440"/>
        <w:contextualSpacing w:val="0"/>
      </w:pPr>
      <w:r>
        <w:t>LEE (RegAutomovil.Anio)</w:t>
      </w:r>
    </w:p>
    <w:p w:rsidR="007B54D9" w:rsidRDefault="007B54D9" w:rsidP="007B54D9">
      <w:pPr>
        <w:ind w:left="1440"/>
        <w:contextualSpacing w:val="0"/>
      </w:pPr>
      <w:r>
        <w:t>ESCRIBE (“No. de placas: ”)</w:t>
      </w:r>
    </w:p>
    <w:p w:rsidR="007B54D9" w:rsidRDefault="007B54D9" w:rsidP="007B54D9">
      <w:pPr>
        <w:ind w:left="1440"/>
        <w:contextualSpacing w:val="0"/>
      </w:pPr>
      <w:r>
        <w:t>LEE (RegAutomovil.NoPlacas)</w:t>
      </w:r>
    </w:p>
    <w:p w:rsidR="007B54D9" w:rsidRDefault="007B54D9" w:rsidP="007B54D9">
      <w:pPr>
        <w:ind w:left="1440"/>
        <w:contextualSpacing w:val="0"/>
      </w:pPr>
      <w:r>
        <w:t>ESCRIBE (“No. de serie: ”)</w:t>
      </w:r>
    </w:p>
    <w:p w:rsidR="007B54D9" w:rsidRDefault="007B54D9" w:rsidP="007B54D9">
      <w:pPr>
        <w:ind w:left="1440"/>
        <w:contextualSpacing w:val="0"/>
      </w:pPr>
      <w:r>
        <w:t>LEE (RegAutomovil.NoSerie)</w:t>
      </w:r>
    </w:p>
    <w:p w:rsidR="00971BD7" w:rsidRDefault="00971BD7" w:rsidP="002E2ED1">
      <w:pPr>
        <w:ind w:left="1440"/>
        <w:contextualSpacing w:val="0"/>
      </w:pPr>
    </w:p>
    <w:p w:rsidR="002E2ED1" w:rsidRDefault="002E2ED1" w:rsidP="002E2ED1">
      <w:pPr>
        <w:ind w:left="1440"/>
        <w:contextualSpacing w:val="0"/>
      </w:pPr>
      <w:r>
        <w:t>ESCRIBE (“¿Utilizó refacciones?: ”)</w:t>
      </w:r>
    </w:p>
    <w:p w:rsidR="002E2ED1" w:rsidRDefault="002E2ED1" w:rsidP="002E2ED1">
      <w:pPr>
        <w:ind w:left="1440"/>
        <w:contextualSpacing w:val="0"/>
      </w:pPr>
      <w:r>
        <w:t>LEE (Respuesta)</w:t>
      </w:r>
    </w:p>
    <w:p w:rsidR="004318CF" w:rsidRDefault="00971BD7" w:rsidP="004318CF">
      <w:pPr>
        <w:ind w:left="1440"/>
        <w:contextualSpacing w:val="0"/>
      </w:pPr>
      <w:r>
        <w:t xml:space="preserve">SI (Respuesta = “SI” O Respuesta = </w:t>
      </w:r>
      <w:r w:rsidR="00E07D2E">
        <w:t>“</w:t>
      </w:r>
      <w:r>
        <w:t>si</w:t>
      </w:r>
      <w:r w:rsidR="00E07D2E">
        <w:t>”</w:t>
      </w:r>
      <w:r>
        <w:t>) ENTONCES</w:t>
      </w:r>
      <w:r w:rsidR="004318CF">
        <w:t xml:space="preserve"> </w:t>
      </w:r>
    </w:p>
    <w:p w:rsidR="002E2ED1" w:rsidRDefault="002E2ED1" w:rsidP="00971BD7">
      <w:pPr>
        <w:ind w:left="2124"/>
        <w:contextualSpacing w:val="0"/>
      </w:pPr>
      <w:r>
        <w:t>ESCRIBE (“Ingrese que refacciones utilizó</w:t>
      </w:r>
      <w:r w:rsidR="00FC23ED">
        <w:t xml:space="preserve"> seguido de su costo</w:t>
      </w:r>
      <w:r w:rsidR="0034588D">
        <w:t xml:space="preserve">, </w:t>
      </w:r>
      <w:r w:rsidR="004318CF">
        <w:t>separadas</w:t>
      </w:r>
      <w:r w:rsidR="0034588D">
        <w:t xml:space="preserve"> con una coma</w:t>
      </w:r>
      <w:r>
        <w:t>:</w:t>
      </w:r>
      <w:r w:rsidR="00FC23ED">
        <w:t xml:space="preserve"> ejemplo: balatas $250.00, manija $200.00</w:t>
      </w:r>
      <w:r>
        <w:t>”)</w:t>
      </w:r>
    </w:p>
    <w:p w:rsidR="002E2ED1" w:rsidRDefault="002E2ED1" w:rsidP="00971BD7">
      <w:pPr>
        <w:ind w:left="2124"/>
        <w:contextualSpacing w:val="0"/>
      </w:pPr>
      <w:r>
        <w:t>LEE (</w:t>
      </w:r>
      <w:r w:rsidR="002C1A8E">
        <w:t>Respuesta</w:t>
      </w:r>
      <w:r>
        <w:t>)</w:t>
      </w:r>
    </w:p>
    <w:p w:rsidR="002C1A8E" w:rsidRDefault="002C1A8E" w:rsidP="00971BD7">
      <w:pPr>
        <w:ind w:left="2124"/>
        <w:contextualSpacing w:val="0"/>
      </w:pPr>
    </w:p>
    <w:p w:rsidR="00B95BB1" w:rsidRDefault="002C1A8E" w:rsidP="00971BD7">
      <w:pPr>
        <w:ind w:left="2124"/>
        <w:contextualSpacing w:val="0"/>
      </w:pPr>
      <w:r>
        <w:t xml:space="preserve">RegAutomovil.Refacciones </w:t>
      </w:r>
      <w:r>
        <w:sym w:font="Wingdings" w:char="F0DF"/>
      </w:r>
      <w:r>
        <w:t xml:space="preserve"> Respuesta</w:t>
      </w:r>
    </w:p>
    <w:p w:rsidR="00803B59" w:rsidRDefault="00821C51" w:rsidP="00971BD7">
      <w:pPr>
        <w:ind w:left="2124"/>
        <w:contextualSpacing w:val="0"/>
      </w:pPr>
      <w:r>
        <w:t>RegAutomovil.</w:t>
      </w:r>
      <w:r w:rsidR="002C1A8E">
        <w:t>Total</w:t>
      </w:r>
      <w:r>
        <w:t xml:space="preserve">Refacciones </w:t>
      </w:r>
      <w:r w:rsidR="00803B59">
        <w:sym w:font="Wingdings" w:char="F0DF"/>
      </w:r>
      <w:r>
        <w:t xml:space="preserve"> SumarCostos</w:t>
      </w:r>
      <w:r w:rsidR="00803B59">
        <w:t>(</w:t>
      </w:r>
      <w:r w:rsidR="002C1A8E">
        <w:t>Respuesta</w:t>
      </w:r>
      <w:r w:rsidR="00803B59">
        <w:t>)</w:t>
      </w:r>
    </w:p>
    <w:p w:rsidR="00803B59" w:rsidRDefault="00803B59" w:rsidP="00971BD7">
      <w:pPr>
        <w:ind w:left="2124"/>
        <w:contextualSpacing w:val="0"/>
      </w:pPr>
    </w:p>
    <w:p w:rsidR="00971BD7" w:rsidRDefault="00971BD7" w:rsidP="00971BD7">
      <w:pPr>
        <w:ind w:left="2124" w:firstLine="6"/>
        <w:contextualSpacing w:val="0"/>
      </w:pPr>
      <w:r>
        <w:t xml:space="preserve">ESCRIBE (“ingrese </w:t>
      </w:r>
      <w:r w:rsidR="005676C8">
        <w:t xml:space="preserve">el nombre y </w:t>
      </w:r>
      <w:r>
        <w:t>el costo de la mano de obra de cada una de las refacciones</w:t>
      </w:r>
      <w:r w:rsidR="0034588D">
        <w:t xml:space="preserve"> separado por una coma</w:t>
      </w:r>
      <w:r w:rsidR="005676C8">
        <w:t>. Ejemplo:</w:t>
      </w:r>
      <w:r>
        <w:t xml:space="preserve"> </w:t>
      </w:r>
      <w:r w:rsidR="005676C8">
        <w:t>cambio de balatas $100.00</w:t>
      </w:r>
      <w:r>
        <w:t>”)</w:t>
      </w:r>
    </w:p>
    <w:p w:rsidR="00971BD7" w:rsidRDefault="00971BD7" w:rsidP="00971BD7">
      <w:pPr>
        <w:ind w:left="1440" w:firstLine="684"/>
        <w:contextualSpacing w:val="0"/>
      </w:pPr>
      <w:r>
        <w:t>LEE (</w:t>
      </w:r>
      <w:r w:rsidR="002C1A8E">
        <w:t>Respuesta</w:t>
      </w:r>
      <w:r>
        <w:t>)</w:t>
      </w:r>
    </w:p>
    <w:p w:rsidR="00971BD7" w:rsidRDefault="00971BD7" w:rsidP="00803B59">
      <w:pPr>
        <w:ind w:left="1440"/>
        <w:contextualSpacing w:val="0"/>
      </w:pPr>
      <w:r>
        <w:tab/>
      </w:r>
    </w:p>
    <w:p w:rsidR="00971BD7" w:rsidRDefault="0034588D" w:rsidP="008853EB">
      <w:pPr>
        <w:ind w:left="2124"/>
        <w:contextualSpacing w:val="0"/>
      </w:pPr>
      <w:r>
        <w:t>RegAutomovil.TotalM</w:t>
      </w:r>
      <w:r w:rsidR="002F0EB2">
        <w:t>ano</w:t>
      </w:r>
      <w:r>
        <w:t>O</w:t>
      </w:r>
      <w:r w:rsidR="002F0EB2">
        <w:t>bra</w:t>
      </w:r>
      <w:r w:rsidR="00821C51">
        <w:t xml:space="preserve"> </w:t>
      </w:r>
      <w:r w:rsidR="00803B59">
        <w:sym w:font="Wingdings" w:char="F0DF"/>
      </w:r>
      <w:r w:rsidR="00821C51">
        <w:t xml:space="preserve"> SumarCostos</w:t>
      </w:r>
      <w:r w:rsidR="00803B59">
        <w:t>(</w:t>
      </w:r>
      <w:r w:rsidR="002C1A8E">
        <w:t>Respuesta</w:t>
      </w:r>
      <w:r w:rsidR="00803B59">
        <w:t>)</w:t>
      </w:r>
    </w:p>
    <w:p w:rsidR="00971BD7" w:rsidRDefault="00971BD7" w:rsidP="002E2ED1">
      <w:pPr>
        <w:ind w:left="1440"/>
        <w:contextualSpacing w:val="0"/>
      </w:pPr>
      <w:r>
        <w:t>FIN (SI)</w:t>
      </w:r>
    </w:p>
    <w:p w:rsidR="002F0EB2" w:rsidRDefault="002F0EB2" w:rsidP="00B26CC8">
      <w:pPr>
        <w:contextualSpacing w:val="0"/>
      </w:pPr>
    </w:p>
    <w:p w:rsidR="002F0EB2" w:rsidRDefault="002F0EB2" w:rsidP="0034588D">
      <w:pPr>
        <w:ind w:left="1440"/>
        <w:contextualSpacing w:val="0"/>
      </w:pPr>
      <w:r>
        <w:t xml:space="preserve">PARA Contador </w:t>
      </w:r>
      <w:r>
        <w:sym w:font="Wingdings" w:char="F0DF"/>
      </w:r>
      <w:r w:rsidR="00E614DB">
        <w:t xml:space="preserve"> 1 HASTA 2</w:t>
      </w:r>
      <w:r>
        <w:t>4 HACER</w:t>
      </w:r>
    </w:p>
    <w:p w:rsidR="002F0EB2" w:rsidRDefault="002F0EB2" w:rsidP="0034588D">
      <w:pPr>
        <w:ind w:left="1440"/>
        <w:contextualSpacing w:val="0"/>
      </w:pPr>
      <w:r>
        <w:tab/>
        <w:t>ESCRIBE (“¿Realizó ” + RegAutomovil.ServicesName[Contador] + “?”)</w:t>
      </w:r>
    </w:p>
    <w:p w:rsidR="00110C20" w:rsidRDefault="00110C20" w:rsidP="00110C20">
      <w:pPr>
        <w:ind w:left="1440"/>
        <w:contextualSpacing w:val="0"/>
      </w:pPr>
      <w:r>
        <w:tab/>
      </w:r>
      <w:r>
        <w:t>LEE (Respuesta)</w:t>
      </w:r>
    </w:p>
    <w:p w:rsidR="008800DB" w:rsidRDefault="002F0EB2" w:rsidP="008800DB">
      <w:pPr>
        <w:ind w:left="1440"/>
        <w:contextualSpacing w:val="0"/>
      </w:pPr>
      <w:r>
        <w:tab/>
        <w:t>SI (Respuesta</w:t>
      </w:r>
      <w:r w:rsidR="008800DB">
        <w:t xml:space="preserve"> = “Si” o Respuesta = “si”</w:t>
      </w:r>
      <w:r>
        <w:t>)</w:t>
      </w:r>
      <w:r w:rsidR="008800DB">
        <w:t xml:space="preserve"> ENTONCES</w:t>
      </w:r>
    </w:p>
    <w:p w:rsidR="00D170B2" w:rsidRDefault="00D170B2" w:rsidP="00D170B2">
      <w:pPr>
        <w:ind w:left="1440"/>
        <w:contextualSpacing w:val="0"/>
      </w:pPr>
      <w:r>
        <w:tab/>
      </w:r>
      <w:r>
        <w:tab/>
        <w:t>ESCRIBE (“¿Cuál fue el costo del servicio?”)</w:t>
      </w:r>
    </w:p>
    <w:p w:rsidR="008800DB" w:rsidRDefault="008800DB" w:rsidP="008800DB">
      <w:pPr>
        <w:ind w:left="1440"/>
        <w:contextualSpacing w:val="0"/>
      </w:pPr>
      <w:r>
        <w:tab/>
      </w:r>
      <w:r>
        <w:tab/>
      </w:r>
      <w:r w:rsidR="00D170B2">
        <w:t>LEE (RegAutomovil.ServicesPrice[Contador])</w:t>
      </w:r>
    </w:p>
    <w:p w:rsidR="002F0EB2" w:rsidRDefault="008800DB" w:rsidP="00F83878">
      <w:pPr>
        <w:ind w:left="1440"/>
        <w:contextualSpacing w:val="0"/>
      </w:pPr>
      <w:r>
        <w:tab/>
        <w:t>FIN (SI)</w:t>
      </w:r>
    </w:p>
    <w:p w:rsidR="002F0EB2" w:rsidRDefault="002F0EB2" w:rsidP="0034588D">
      <w:pPr>
        <w:ind w:left="1440"/>
        <w:contextualSpacing w:val="0"/>
      </w:pPr>
      <w:r>
        <w:t>FIN (PARA)</w:t>
      </w:r>
    </w:p>
    <w:p w:rsidR="00DD7834" w:rsidRDefault="00DD7834" w:rsidP="00DD7834">
      <w:pPr>
        <w:ind w:left="1440"/>
        <w:contextualSpacing w:val="0"/>
      </w:pPr>
    </w:p>
    <w:p w:rsidR="00DD7834" w:rsidRDefault="00DD7834" w:rsidP="00DD7834">
      <w:pPr>
        <w:ind w:left="1440"/>
        <w:contextualSpacing w:val="0"/>
      </w:pPr>
      <w:r>
        <w:t>ESCRIBE (“Verifique el estado del auto:”)</w:t>
      </w:r>
    </w:p>
    <w:p w:rsidR="00DD7834" w:rsidRDefault="00DD7834" w:rsidP="00535B7E">
      <w:pPr>
        <w:contextualSpacing w:val="0"/>
      </w:pPr>
    </w:p>
    <w:p w:rsidR="00FD4F34" w:rsidRDefault="00FD4F34" w:rsidP="00535B7E">
      <w:pPr>
        <w:contextualSpacing w:val="0"/>
      </w:pPr>
      <w:r>
        <w:tab/>
      </w:r>
      <w:r>
        <w:tab/>
        <w:t xml:space="preserve">PARA Contador </w:t>
      </w:r>
      <w:r>
        <w:sym w:font="Wingdings" w:char="F0DF"/>
      </w:r>
      <w:r>
        <w:t xml:space="preserve"> 1 HASTA </w:t>
      </w:r>
      <w:r w:rsidR="00E614DB">
        <w:t>3</w:t>
      </w:r>
      <w:bookmarkStart w:id="0" w:name="_GoBack"/>
      <w:bookmarkEnd w:id="0"/>
      <w:r>
        <w:t>4 HACER</w:t>
      </w:r>
    </w:p>
    <w:p w:rsidR="00FD4F34" w:rsidRDefault="00FD4F34" w:rsidP="00535B7E">
      <w:pPr>
        <w:contextualSpacing w:val="0"/>
      </w:pPr>
      <w:r>
        <w:tab/>
      </w:r>
      <w:r>
        <w:tab/>
      </w:r>
      <w:r>
        <w:tab/>
        <w:t>ESCRIBE (“¿El automóvil tiene ”</w:t>
      </w:r>
      <w:r w:rsidR="00AC48A9">
        <w:t xml:space="preserve"> + RegAutomovil.Name</w:t>
      </w:r>
      <w:r w:rsidR="00A40907">
        <w:t>Pzs</w:t>
      </w:r>
      <w:r>
        <w:t>[Contador] + “?”)</w:t>
      </w:r>
    </w:p>
    <w:p w:rsidR="00110C20" w:rsidRDefault="00110C20" w:rsidP="00110C20">
      <w:pPr>
        <w:ind w:left="1440"/>
        <w:contextualSpacing w:val="0"/>
      </w:pPr>
      <w:r>
        <w:tab/>
      </w:r>
      <w:r>
        <w:t>LEE (Respuesta)</w:t>
      </w:r>
    </w:p>
    <w:p w:rsidR="00110C20" w:rsidRDefault="00110C20" w:rsidP="00535B7E">
      <w:pPr>
        <w:contextualSpacing w:val="0"/>
      </w:pPr>
    </w:p>
    <w:p w:rsidR="00FD4F34" w:rsidRDefault="00FD4F34" w:rsidP="00FD4F34">
      <w:pPr>
        <w:ind w:left="1440"/>
        <w:contextualSpacing w:val="0"/>
      </w:pPr>
      <w:r>
        <w:tab/>
      </w:r>
      <w:r>
        <w:t>SI (Respuesta = “SI” o Respuesta =”si”) ENTONCES</w:t>
      </w:r>
    </w:p>
    <w:p w:rsidR="00FD4F34" w:rsidRDefault="00FD4F34" w:rsidP="00FD4F34">
      <w:pPr>
        <w:ind w:left="1440"/>
        <w:contextualSpacing w:val="0"/>
      </w:pPr>
      <w:r>
        <w:tab/>
      </w:r>
      <w:r>
        <w:tab/>
      </w:r>
      <w:r>
        <w:t>RegAutomovil.</w:t>
      </w:r>
      <w:r>
        <w:t>EdoPzs[Contador]</w:t>
      </w:r>
      <w:r>
        <w:t xml:space="preserve"> </w:t>
      </w:r>
      <w:r>
        <w:sym w:font="Wingdings" w:char="F0DF"/>
      </w:r>
      <w:r>
        <w:t xml:space="preserve"> VERDADERO</w:t>
      </w:r>
    </w:p>
    <w:p w:rsidR="00FD4F34" w:rsidRDefault="00FD4F34" w:rsidP="00FD4F34">
      <w:pPr>
        <w:ind w:left="2124"/>
        <w:contextualSpacing w:val="0"/>
      </w:pPr>
      <w:r>
        <w:t>SINO</w:t>
      </w:r>
    </w:p>
    <w:p w:rsidR="00FD4F34" w:rsidRDefault="00FD4F34" w:rsidP="00FD4F34">
      <w:pPr>
        <w:ind w:left="2124"/>
        <w:contextualSpacing w:val="0"/>
      </w:pPr>
      <w:r>
        <w:tab/>
        <w:t>RegAutomovil.EdoPzs[Contador]</w:t>
      </w:r>
      <w:r>
        <w:t xml:space="preserve"> </w:t>
      </w:r>
      <w:r>
        <w:sym w:font="Wingdings" w:char="F0DF"/>
      </w:r>
      <w:r>
        <w:t xml:space="preserve"> FALSO</w:t>
      </w:r>
    </w:p>
    <w:p w:rsidR="00FD4F34" w:rsidRDefault="00FD4F34" w:rsidP="00FD4F34">
      <w:pPr>
        <w:ind w:left="2124"/>
        <w:contextualSpacing w:val="0"/>
      </w:pPr>
      <w:r>
        <w:t>FIN (SI)</w:t>
      </w:r>
    </w:p>
    <w:p w:rsidR="00FD4F34" w:rsidRDefault="00FD4F34" w:rsidP="00535B7E">
      <w:pPr>
        <w:contextualSpacing w:val="0"/>
      </w:pPr>
      <w:r>
        <w:tab/>
      </w:r>
      <w:r>
        <w:tab/>
        <w:t>FIN (PARA)</w:t>
      </w:r>
    </w:p>
    <w:p w:rsidR="00FD4F34" w:rsidRDefault="00FD4F34" w:rsidP="00535B7E">
      <w:pPr>
        <w:contextualSpacing w:val="0"/>
      </w:pPr>
    </w:p>
    <w:p w:rsidR="004B391F" w:rsidRDefault="004B391F" w:rsidP="004B391F">
      <w:pPr>
        <w:ind w:left="1440"/>
        <w:contextualSpacing w:val="0"/>
      </w:pPr>
      <w:r>
        <w:t>ESCRIBE (“¿Se realizaron cargos adicionales? SI/NO”)</w:t>
      </w:r>
    </w:p>
    <w:p w:rsidR="004B391F" w:rsidRDefault="004B391F" w:rsidP="004B391F">
      <w:pPr>
        <w:ind w:left="1440"/>
        <w:contextualSpacing w:val="0"/>
      </w:pPr>
      <w:r>
        <w:t>LEE (Respuesta)</w:t>
      </w:r>
    </w:p>
    <w:p w:rsidR="004B391F" w:rsidRDefault="004B391F" w:rsidP="004B391F">
      <w:pPr>
        <w:ind w:left="1440"/>
        <w:contextualSpacing w:val="0"/>
      </w:pPr>
    </w:p>
    <w:p w:rsidR="004B391F" w:rsidRDefault="004B391F" w:rsidP="004B391F">
      <w:pPr>
        <w:ind w:left="1440"/>
        <w:contextualSpacing w:val="0"/>
      </w:pPr>
      <w:r>
        <w:t>SI (Respuesta = “SI” o Respuesta = “si”) ENTONCES</w:t>
      </w:r>
    </w:p>
    <w:p w:rsidR="004B391F" w:rsidRDefault="004B391F" w:rsidP="004B391F">
      <w:pPr>
        <w:ind w:left="1440"/>
        <w:contextualSpacing w:val="0"/>
      </w:pPr>
      <w:r>
        <w:tab/>
        <w:t>ESCRIBE (“¿Cuál fue el costo de los cargos adicionales?”)</w:t>
      </w:r>
    </w:p>
    <w:p w:rsidR="004B391F" w:rsidRDefault="004B391F" w:rsidP="004B391F">
      <w:pPr>
        <w:ind w:left="1440"/>
        <w:contextualSpacing w:val="0"/>
      </w:pPr>
      <w:r>
        <w:tab/>
        <w:t>LEE (RegAutomovil.CargosAdicionales)</w:t>
      </w:r>
    </w:p>
    <w:p w:rsidR="004B391F" w:rsidRDefault="004B391F" w:rsidP="004B391F">
      <w:pPr>
        <w:ind w:left="1440"/>
        <w:contextualSpacing w:val="0"/>
      </w:pPr>
      <w:r>
        <w:t>FIN (SI)</w:t>
      </w:r>
    </w:p>
    <w:p w:rsidR="00BA0E3F" w:rsidRDefault="00BA0E3F" w:rsidP="00BA0E3F">
      <w:pPr>
        <w:ind w:left="1440"/>
        <w:contextualSpacing w:val="0"/>
      </w:pPr>
    </w:p>
    <w:p w:rsidR="002E6CCE" w:rsidRDefault="002E6CCE" w:rsidP="00BA0E3F">
      <w:pPr>
        <w:ind w:left="1440"/>
        <w:contextualSpacing w:val="0"/>
      </w:pPr>
      <w:r>
        <w:t>ESCRIBE (“</w:t>
      </w:r>
      <w:r w:rsidR="004B391F">
        <w:t>¿</w:t>
      </w:r>
      <w:r>
        <w:t>Utilizó grúa para transportar el automóvil?”)</w:t>
      </w:r>
    </w:p>
    <w:p w:rsidR="004B391F" w:rsidRDefault="004B391F" w:rsidP="00BA0E3F">
      <w:pPr>
        <w:ind w:left="1440"/>
        <w:contextualSpacing w:val="0"/>
      </w:pPr>
      <w:r>
        <w:t>LEE(Respuesta)</w:t>
      </w:r>
    </w:p>
    <w:p w:rsidR="004B391F" w:rsidRDefault="004B391F" w:rsidP="004B391F">
      <w:pPr>
        <w:ind w:left="1440"/>
        <w:contextualSpacing w:val="0"/>
      </w:pPr>
    </w:p>
    <w:p w:rsidR="004B391F" w:rsidRDefault="004B391F" w:rsidP="004B391F">
      <w:pPr>
        <w:ind w:left="1440"/>
        <w:contextualSpacing w:val="0"/>
      </w:pPr>
      <w:r>
        <w:t>SI (Respuesta = “si” o Respuesta = “SI”) ENTONCES</w:t>
      </w:r>
    </w:p>
    <w:p w:rsidR="004B391F" w:rsidRDefault="004B391F" w:rsidP="004B391F">
      <w:pPr>
        <w:ind w:left="1440"/>
        <w:contextualSpacing w:val="0"/>
      </w:pPr>
      <w:r>
        <w:tab/>
        <w:t>ESCRIBE (“Ingrese el costo del transporte en grúa: ”)</w:t>
      </w:r>
    </w:p>
    <w:p w:rsidR="004B391F" w:rsidRDefault="004B391F" w:rsidP="004B391F">
      <w:pPr>
        <w:ind w:left="1440"/>
        <w:contextualSpacing w:val="0"/>
      </w:pPr>
      <w:r>
        <w:tab/>
        <w:t>LEE(RegAutomovil.UsoGrua)</w:t>
      </w:r>
    </w:p>
    <w:p w:rsidR="004B391F" w:rsidRDefault="004B391F" w:rsidP="004B391F">
      <w:pPr>
        <w:ind w:left="1440"/>
        <w:contextualSpacing w:val="0"/>
      </w:pPr>
      <w:r>
        <w:t>FIN (SI)</w:t>
      </w:r>
    </w:p>
    <w:p w:rsidR="004B391F" w:rsidRDefault="004B391F" w:rsidP="004B391F">
      <w:pPr>
        <w:ind w:left="1440"/>
        <w:contextualSpacing w:val="0"/>
      </w:pPr>
    </w:p>
    <w:p w:rsidR="004B391F" w:rsidRDefault="004B391F" w:rsidP="004B391F">
      <w:pPr>
        <w:ind w:left="1440"/>
        <w:contextualSpacing w:val="0"/>
      </w:pPr>
      <w:r>
        <w:t>ESCRIBE (“El cliente dejó anticipo? SI/NO ”)</w:t>
      </w:r>
    </w:p>
    <w:p w:rsidR="00110C20" w:rsidRDefault="00110C20" w:rsidP="004B391F">
      <w:pPr>
        <w:ind w:left="1440"/>
        <w:contextualSpacing w:val="0"/>
      </w:pPr>
      <w:r>
        <w:t>LEE (Respuesta)</w:t>
      </w:r>
    </w:p>
    <w:p w:rsidR="00C47728" w:rsidRDefault="00C47728" w:rsidP="00C47728">
      <w:pPr>
        <w:ind w:left="1440"/>
        <w:contextualSpacing w:val="0"/>
      </w:pPr>
      <w:r>
        <w:t>SI (Respuesta = “SI” o Respuesta =”si”) ENTONCES</w:t>
      </w:r>
    </w:p>
    <w:p w:rsidR="00C47728" w:rsidRDefault="00C47728" w:rsidP="00C47728">
      <w:pPr>
        <w:ind w:left="1440"/>
        <w:contextualSpacing w:val="0"/>
      </w:pPr>
      <w:r>
        <w:tab/>
        <w:t>ESCRIBE (“¿Cuánto dinero dejó de anticipo?”)</w:t>
      </w:r>
    </w:p>
    <w:p w:rsidR="00C47728" w:rsidRDefault="00C47728" w:rsidP="00C47728">
      <w:pPr>
        <w:ind w:left="1440" w:firstLine="684"/>
        <w:contextualSpacing w:val="0"/>
      </w:pPr>
      <w:r>
        <w:t>LEE (RegAutomovil.Anticipo)</w:t>
      </w:r>
    </w:p>
    <w:p w:rsidR="00C47728" w:rsidRDefault="00C47728" w:rsidP="00C47728">
      <w:pPr>
        <w:ind w:left="1440"/>
        <w:contextualSpacing w:val="0"/>
      </w:pPr>
      <w:r>
        <w:t>FIN (SI)</w:t>
      </w:r>
    </w:p>
    <w:p w:rsidR="004B391F" w:rsidRDefault="004B391F" w:rsidP="004B391F">
      <w:pPr>
        <w:ind w:left="1440"/>
        <w:contextualSpacing w:val="0"/>
      </w:pPr>
    </w:p>
    <w:p w:rsidR="00C05343" w:rsidRDefault="005217B2" w:rsidP="004318CF">
      <w:pPr>
        <w:ind w:left="1440"/>
        <w:contextualSpacing w:val="0"/>
      </w:pPr>
      <w:r>
        <w:t>ESCRIBE (“Desglose de gastos”)</w:t>
      </w:r>
      <w:r>
        <w:br/>
      </w:r>
    </w:p>
    <w:p w:rsidR="00C05343" w:rsidRDefault="00C05343" w:rsidP="004318CF">
      <w:pPr>
        <w:ind w:left="1440"/>
        <w:contextualSpacing w:val="0"/>
      </w:pPr>
      <w:r>
        <w:t xml:space="preserve">PARA Contador </w:t>
      </w:r>
      <w:r>
        <w:sym w:font="Wingdings" w:char="F0DF"/>
      </w:r>
      <w:r>
        <w:t xml:space="preserve"> 1 HASTA 24 HACER</w:t>
      </w:r>
    </w:p>
    <w:p w:rsidR="00C05343" w:rsidRDefault="00C05343" w:rsidP="00C05343">
      <w:pPr>
        <w:ind w:left="2124" w:firstLine="6"/>
        <w:contextualSpacing w:val="0"/>
      </w:pPr>
      <w:r>
        <w:t xml:space="preserve">RegAutomovil.TotalServicios </w:t>
      </w:r>
      <w:r>
        <w:sym w:font="Wingdings" w:char="F0DF"/>
      </w:r>
      <w:r>
        <w:t xml:space="preserve"> </w:t>
      </w:r>
      <w:r>
        <w:t xml:space="preserve">RegAutomovil.TotalServicios + </w:t>
      </w:r>
      <w:r w:rsidR="00AC48A9">
        <w:t>RegAutomovil.Ser</w:t>
      </w:r>
      <w:r>
        <w:t>vicesPrice[Contador]</w:t>
      </w:r>
    </w:p>
    <w:p w:rsidR="00C05343" w:rsidRDefault="00C05343" w:rsidP="004318CF">
      <w:pPr>
        <w:ind w:left="1440"/>
        <w:contextualSpacing w:val="0"/>
      </w:pPr>
      <w:r>
        <w:t>FIN (PARA)</w:t>
      </w:r>
    </w:p>
    <w:p w:rsidR="005217B2" w:rsidRPr="005217B2" w:rsidRDefault="005217B2" w:rsidP="005217B2">
      <w:pPr>
        <w:ind w:left="708" w:firstLine="708"/>
        <w:contextualSpacing w:val="0"/>
      </w:pPr>
    </w:p>
    <w:p w:rsidR="002E6CCE" w:rsidRDefault="005059C7" w:rsidP="00E57D36">
      <w:pPr>
        <w:ind w:left="1440"/>
        <w:contextualSpacing w:val="0"/>
      </w:pPr>
      <w:r>
        <w:t>RegAutomovil.</w:t>
      </w:r>
      <w:r w:rsidR="007009AF">
        <w:t>Total</w:t>
      </w:r>
      <w:r>
        <w:t>Refacciones</w:t>
      </w:r>
      <w:r>
        <w:sym w:font="Wingdings" w:char="F0DF"/>
      </w:r>
      <w:r w:rsidR="007009AF">
        <w:t xml:space="preserve"> SumarPrecios (RegAutomovil.</w:t>
      </w:r>
      <w:r>
        <w:t>Refacciones)</w:t>
      </w:r>
    </w:p>
    <w:p w:rsidR="002E6CCE" w:rsidRPr="00B14487" w:rsidRDefault="004B391F" w:rsidP="00BA0E3F">
      <w:pPr>
        <w:ind w:left="1440"/>
        <w:contextualSpacing w:val="0"/>
      </w:pPr>
      <w:r>
        <w:t xml:space="preserve">RegAutomovil.Subtotal </w:t>
      </w:r>
      <w:r>
        <w:sym w:font="Wingdings" w:char="F0DF"/>
      </w:r>
      <w:r>
        <w:t xml:space="preserve"> </w:t>
      </w:r>
      <w:r w:rsidR="00E75D18">
        <w:t>RegAutomovil.</w:t>
      </w:r>
      <w:r w:rsidR="00E57D36">
        <w:t>Total</w:t>
      </w:r>
      <w:r w:rsidR="00E75D18">
        <w:t>Refac</w:t>
      </w:r>
      <w:r w:rsidR="00E57D36">
        <w:t>ciones</w:t>
      </w:r>
      <w:r w:rsidR="00E75D18">
        <w:t xml:space="preserve"> + RegAutomovil.TotalM</w:t>
      </w:r>
      <w:r w:rsidR="00E57D36">
        <w:t>ano</w:t>
      </w:r>
      <w:r w:rsidR="00E75D18">
        <w:t>O</w:t>
      </w:r>
      <w:r w:rsidR="00E57D36">
        <w:t>bra</w:t>
      </w:r>
      <w:r w:rsidR="00E75D18">
        <w:t xml:space="preserve"> + RegAutomovil.</w:t>
      </w:r>
      <w:r w:rsidR="00E57D36">
        <w:t>Total</w:t>
      </w:r>
      <w:r w:rsidR="00E75D18">
        <w:t>Servicios</w:t>
      </w:r>
      <w:r w:rsidRPr="007612A8">
        <w:br/>
      </w:r>
      <w:r>
        <w:t xml:space="preserve">RegAutomovil.PrecioFinal </w:t>
      </w:r>
      <w:r>
        <w:sym w:font="Wingdings" w:char="F0DF"/>
      </w:r>
      <w:r w:rsidR="00C47728">
        <w:t xml:space="preserve"> SumarIVA(RegAutomovil.Subtotal)</w:t>
      </w:r>
      <w:r w:rsidRPr="007612A8">
        <w:br/>
      </w:r>
      <w:r>
        <w:t xml:space="preserve">RegAutomovil.Resta </w:t>
      </w:r>
      <w:r>
        <w:sym w:font="Wingdings" w:char="F0DF"/>
      </w:r>
      <w:r w:rsidR="00C47728">
        <w:t xml:space="preserve"> RegAutomovil.PrecioFinal - RegAutomovil.Anticipo</w:t>
      </w:r>
    </w:p>
    <w:p w:rsidR="00E23957" w:rsidRDefault="00E23957" w:rsidP="00E23957">
      <w:pPr>
        <w:contextualSpacing w:val="0"/>
        <w:rPr>
          <w:b/>
          <w:bCs/>
        </w:rPr>
      </w:pPr>
      <w:r>
        <w:rPr>
          <w:b/>
          <w:bCs/>
        </w:rPr>
        <w:tab/>
        <w:t>TERMINA</w:t>
      </w:r>
    </w:p>
    <w:p w:rsidR="00E23957" w:rsidRPr="00342340" w:rsidRDefault="00E23957" w:rsidP="00E23957">
      <w:pPr>
        <w:contextualSpacing w:val="0"/>
        <w:rPr>
          <w:b/>
          <w:bCs/>
        </w:rPr>
      </w:pPr>
    </w:p>
    <w:p w:rsidR="00E23957" w:rsidRDefault="00E23957" w:rsidP="00C05343">
      <w:pPr>
        <w:contextualSpacing w:val="0"/>
        <w:rPr>
          <w:b/>
        </w:rPr>
      </w:pPr>
      <w:r>
        <w:rPr>
          <w:b/>
        </w:rPr>
        <w:t>COMIENZA</w:t>
      </w:r>
    </w:p>
    <w:p w:rsidR="00C05343" w:rsidRDefault="00C05343" w:rsidP="00E23957">
      <w:pPr>
        <w:contextualSpacing w:val="0"/>
        <w:rPr>
          <w:b/>
        </w:rPr>
      </w:pPr>
    </w:p>
    <w:p w:rsidR="004145A3" w:rsidRPr="00E57D36" w:rsidRDefault="00E23957" w:rsidP="00B868AF">
      <w:pPr>
        <w:contextualSpacing w:val="0"/>
      </w:pPr>
      <w:r>
        <w:rPr>
          <w:b/>
        </w:rPr>
        <w:t>TERMINA</w:t>
      </w:r>
    </w:p>
    <w:sectPr w:rsidR="004145A3" w:rsidRPr="00E57D36" w:rsidSect="008853EB">
      <w:headerReference w:type="default" r:id="rId7"/>
      <w:footerReference w:type="default" r:id="rId8"/>
      <w:pgSz w:w="12240" w:h="15840"/>
      <w:pgMar w:top="1843" w:right="992" w:bottom="1985"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B7B" w:rsidRDefault="00447B7B" w:rsidP="008B187F">
      <w:pPr>
        <w:spacing w:line="240" w:lineRule="auto"/>
      </w:pPr>
      <w:r>
        <w:separator/>
      </w:r>
    </w:p>
  </w:endnote>
  <w:endnote w:type="continuationSeparator" w:id="0">
    <w:p w:rsidR="00447B7B" w:rsidRDefault="00447B7B" w:rsidP="008B187F">
      <w:pPr>
        <w:spacing w:line="240" w:lineRule="auto"/>
      </w:pPr>
      <w:r>
        <w:continuationSeparator/>
      </w:r>
    </w:p>
  </w:endnote>
  <w:endnote w:type="continuationNotice" w:id="1">
    <w:p w:rsidR="00447B7B" w:rsidRDefault="00447B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024" w:rsidRDefault="004E3024">
    <w:pPr>
      <w:pStyle w:val="Piedepgina"/>
    </w:pPr>
    <w:r>
      <w:rPr>
        <w:noProof/>
        <w:lang w:val="es-MX"/>
      </w:rPr>
      <w:drawing>
        <wp:anchor distT="0" distB="0" distL="114300" distR="114300" simplePos="0" relativeHeight="251661312" behindDoc="1" locked="0" layoutInCell="1" allowOverlap="1" wp14:anchorId="6C4EFC8F" wp14:editId="2D3BDA15">
          <wp:simplePos x="0" y="0"/>
          <wp:positionH relativeFrom="column">
            <wp:posOffset>-622624</wp:posOffset>
          </wp:positionH>
          <wp:positionV relativeFrom="paragraph">
            <wp:posOffset>-831525</wp:posOffset>
          </wp:positionV>
          <wp:extent cx="7771130" cy="1715549"/>
          <wp:effectExtent l="0" t="0" r="127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 at&amp;i.png"/>
                  <pic:cNvPicPr/>
                </pic:nvPicPr>
                <pic:blipFill rotWithShape="1">
                  <a:blip r:embed="rId1">
                    <a:extLst>
                      <a:ext uri="{28A0092B-C50C-407E-A947-70E740481C1C}">
                        <a14:useLocalDpi xmlns:a14="http://schemas.microsoft.com/office/drawing/2010/main" val="0"/>
                      </a:ext>
                    </a:extLst>
                  </a:blip>
                  <a:srcRect t="83014"/>
                  <a:stretch/>
                </pic:blipFill>
                <pic:spPr bwMode="auto">
                  <a:xfrm>
                    <a:off x="0" y="0"/>
                    <a:ext cx="7771130" cy="17155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B7B" w:rsidRDefault="00447B7B" w:rsidP="008B187F">
      <w:pPr>
        <w:spacing w:line="240" w:lineRule="auto"/>
      </w:pPr>
      <w:r>
        <w:separator/>
      </w:r>
    </w:p>
  </w:footnote>
  <w:footnote w:type="continuationSeparator" w:id="0">
    <w:p w:rsidR="00447B7B" w:rsidRDefault="00447B7B" w:rsidP="008B187F">
      <w:pPr>
        <w:spacing w:line="240" w:lineRule="auto"/>
      </w:pPr>
      <w:r>
        <w:continuationSeparator/>
      </w:r>
    </w:p>
  </w:footnote>
  <w:footnote w:type="continuationNotice" w:id="1">
    <w:p w:rsidR="00447B7B" w:rsidRDefault="00447B7B">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024" w:rsidRDefault="004E3024">
    <w:pPr>
      <w:pStyle w:val="Encabezado"/>
    </w:pPr>
    <w:r>
      <w:rPr>
        <w:noProof/>
        <w:lang w:val="es-MX"/>
      </w:rPr>
      <w:drawing>
        <wp:anchor distT="0" distB="0" distL="114300" distR="114300" simplePos="0" relativeHeight="251662336" behindDoc="1" locked="0" layoutInCell="1" allowOverlap="1" wp14:anchorId="04261902" wp14:editId="449A2144">
          <wp:simplePos x="0" y="0"/>
          <wp:positionH relativeFrom="page">
            <wp:align>right</wp:align>
          </wp:positionH>
          <wp:positionV relativeFrom="paragraph">
            <wp:posOffset>-450215</wp:posOffset>
          </wp:positionV>
          <wp:extent cx="1108351" cy="1199072"/>
          <wp:effectExtent l="0" t="0" r="0" b="127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ositiva2.JPG"/>
                  <pic:cNvPicPr/>
                </pic:nvPicPr>
                <pic:blipFill rotWithShape="1">
                  <a:blip r:embed="rId1">
                    <a:extLst>
                      <a:ext uri="{28A0092B-C50C-407E-A947-70E740481C1C}">
                        <a14:useLocalDpi xmlns:a14="http://schemas.microsoft.com/office/drawing/2010/main" val="0"/>
                      </a:ext>
                    </a:extLst>
                  </a:blip>
                  <a:srcRect l="37662" t="19950" r="39745" b="36595"/>
                  <a:stretch/>
                </pic:blipFill>
                <pic:spPr bwMode="auto">
                  <a:xfrm>
                    <a:off x="0" y="0"/>
                    <a:ext cx="1108351" cy="11990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59264" behindDoc="1" locked="0" layoutInCell="1" allowOverlap="1" wp14:anchorId="041C420A" wp14:editId="4B1E1E33">
          <wp:simplePos x="0" y="0"/>
          <wp:positionH relativeFrom="column">
            <wp:posOffset>-618815</wp:posOffset>
          </wp:positionH>
          <wp:positionV relativeFrom="paragraph">
            <wp:posOffset>-450215</wp:posOffset>
          </wp:positionV>
          <wp:extent cx="7763617" cy="1267460"/>
          <wp:effectExtent l="0" t="0" r="8890" b="889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 at&amp;i.png"/>
                  <pic:cNvPicPr/>
                </pic:nvPicPr>
                <pic:blipFill rotWithShape="1">
                  <a:blip r:embed="rId2">
                    <a:extLst>
                      <a:ext uri="{28A0092B-C50C-407E-A947-70E740481C1C}">
                        <a14:useLocalDpi xmlns:a14="http://schemas.microsoft.com/office/drawing/2010/main" val="0"/>
                      </a:ext>
                    </a:extLst>
                  </a:blip>
                  <a:srcRect t="1" b="87437"/>
                  <a:stretch/>
                </pic:blipFill>
                <pic:spPr bwMode="auto">
                  <a:xfrm>
                    <a:off x="0" y="0"/>
                    <a:ext cx="7763617" cy="1267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027B"/>
    <w:multiLevelType w:val="hybridMultilevel"/>
    <w:tmpl w:val="93CA2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57"/>
    <w:rsid w:val="0002161D"/>
    <w:rsid w:val="00023B9C"/>
    <w:rsid w:val="0007727A"/>
    <w:rsid w:val="001109A4"/>
    <w:rsid w:val="00110C20"/>
    <w:rsid w:val="00133EA2"/>
    <w:rsid w:val="00161257"/>
    <w:rsid w:val="00190807"/>
    <w:rsid w:val="001961C7"/>
    <w:rsid w:val="001968BA"/>
    <w:rsid w:val="00247CB1"/>
    <w:rsid w:val="00290E42"/>
    <w:rsid w:val="002C1A8E"/>
    <w:rsid w:val="002E2ED1"/>
    <w:rsid w:val="002E6CCE"/>
    <w:rsid w:val="002F0EB2"/>
    <w:rsid w:val="00336C6A"/>
    <w:rsid w:val="0034588D"/>
    <w:rsid w:val="00385D2B"/>
    <w:rsid w:val="004145A3"/>
    <w:rsid w:val="004318CF"/>
    <w:rsid w:val="004358DD"/>
    <w:rsid w:val="00447B7B"/>
    <w:rsid w:val="00453957"/>
    <w:rsid w:val="00456ED3"/>
    <w:rsid w:val="00464C3D"/>
    <w:rsid w:val="004760BA"/>
    <w:rsid w:val="004B391F"/>
    <w:rsid w:val="004E3024"/>
    <w:rsid w:val="005059C7"/>
    <w:rsid w:val="005217B2"/>
    <w:rsid w:val="00535B7E"/>
    <w:rsid w:val="00552A77"/>
    <w:rsid w:val="005676C8"/>
    <w:rsid w:val="006B63F3"/>
    <w:rsid w:val="007009AF"/>
    <w:rsid w:val="00713E7B"/>
    <w:rsid w:val="00714E0F"/>
    <w:rsid w:val="00755789"/>
    <w:rsid w:val="00777A6C"/>
    <w:rsid w:val="00795A20"/>
    <w:rsid w:val="007B54D9"/>
    <w:rsid w:val="00803B59"/>
    <w:rsid w:val="00803DDC"/>
    <w:rsid w:val="00806DEA"/>
    <w:rsid w:val="00821C51"/>
    <w:rsid w:val="008616A0"/>
    <w:rsid w:val="008800DB"/>
    <w:rsid w:val="008853EB"/>
    <w:rsid w:val="008B187F"/>
    <w:rsid w:val="00901C93"/>
    <w:rsid w:val="00971BD7"/>
    <w:rsid w:val="009C1F1F"/>
    <w:rsid w:val="009F3A60"/>
    <w:rsid w:val="00A40907"/>
    <w:rsid w:val="00A560E3"/>
    <w:rsid w:val="00AB1B48"/>
    <w:rsid w:val="00AC34F7"/>
    <w:rsid w:val="00AC48A9"/>
    <w:rsid w:val="00B25870"/>
    <w:rsid w:val="00B26CC8"/>
    <w:rsid w:val="00B64E02"/>
    <w:rsid w:val="00B679CE"/>
    <w:rsid w:val="00B80C6D"/>
    <w:rsid w:val="00B81BE9"/>
    <w:rsid w:val="00B868AF"/>
    <w:rsid w:val="00B95BB1"/>
    <w:rsid w:val="00BA0E3F"/>
    <w:rsid w:val="00C05343"/>
    <w:rsid w:val="00C21E72"/>
    <w:rsid w:val="00C47728"/>
    <w:rsid w:val="00C5360F"/>
    <w:rsid w:val="00CE5DEA"/>
    <w:rsid w:val="00D170B2"/>
    <w:rsid w:val="00DB4F09"/>
    <w:rsid w:val="00DD0024"/>
    <w:rsid w:val="00DD7834"/>
    <w:rsid w:val="00DE0176"/>
    <w:rsid w:val="00DF4831"/>
    <w:rsid w:val="00E00205"/>
    <w:rsid w:val="00E07D2E"/>
    <w:rsid w:val="00E23957"/>
    <w:rsid w:val="00E40150"/>
    <w:rsid w:val="00E528FF"/>
    <w:rsid w:val="00E57D36"/>
    <w:rsid w:val="00E614DB"/>
    <w:rsid w:val="00E61D51"/>
    <w:rsid w:val="00E75D18"/>
    <w:rsid w:val="00F11F76"/>
    <w:rsid w:val="00F51389"/>
    <w:rsid w:val="00F83878"/>
    <w:rsid w:val="00FA6E05"/>
    <w:rsid w:val="00FC23ED"/>
    <w:rsid w:val="00FD2768"/>
    <w:rsid w:val="00FD4F34"/>
    <w:rsid w:val="00FE3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00C7E"/>
  <w15:chartTrackingRefBased/>
  <w15:docId w15:val="{289ACF1A-AF0E-487D-BF08-C2CDC034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957"/>
    <w:pPr>
      <w:spacing w:after="0" w:line="276" w:lineRule="auto"/>
      <w:contextualSpacing/>
    </w:pPr>
    <w:rPr>
      <w:rFonts w:ascii="Arial" w:eastAsia="Arial" w:hAnsi="Arial" w:cs="Arial"/>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187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187F"/>
  </w:style>
  <w:style w:type="paragraph" w:styleId="Piedepgina">
    <w:name w:val="footer"/>
    <w:basedOn w:val="Normal"/>
    <w:link w:val="PiedepginaCar"/>
    <w:uiPriority w:val="99"/>
    <w:unhideWhenUsed/>
    <w:rsid w:val="008B187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187F"/>
  </w:style>
  <w:style w:type="table" w:styleId="Tablaconcuadrcula">
    <w:name w:val="Table Grid"/>
    <w:basedOn w:val="Tablanormal"/>
    <w:uiPriority w:val="39"/>
    <w:rsid w:val="0013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3957"/>
    <w:pPr>
      <w:ind w:left="720"/>
    </w:pPr>
  </w:style>
  <w:style w:type="paragraph" w:styleId="Revisin">
    <w:name w:val="Revision"/>
    <w:hidden/>
    <w:uiPriority w:val="99"/>
    <w:semiHidden/>
    <w:rsid w:val="00821C51"/>
    <w:pPr>
      <w:spacing w:after="0" w:line="240" w:lineRule="auto"/>
    </w:pPr>
    <w:rPr>
      <w:rFonts w:ascii="Arial" w:eastAsia="Arial" w:hAnsi="Arial" w:cs="Arial"/>
      <w:lang w:val="es" w:eastAsia="es-MX"/>
    </w:rPr>
  </w:style>
  <w:style w:type="paragraph" w:styleId="Textodeglobo">
    <w:name w:val="Balloon Text"/>
    <w:basedOn w:val="Normal"/>
    <w:link w:val="TextodegloboCar"/>
    <w:uiPriority w:val="99"/>
    <w:semiHidden/>
    <w:unhideWhenUsed/>
    <w:rsid w:val="00821C5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1C51"/>
    <w:rPr>
      <w:rFonts w:ascii="Segoe UI" w:eastAsia="Arial" w:hAnsi="Segoe UI" w:cs="Segoe UI"/>
      <w:sz w:val="18"/>
      <w:szCs w:val="18"/>
      <w:lang w:val="es" w:eastAsia="es-MX"/>
    </w:rPr>
  </w:style>
  <w:style w:type="paragraph" w:styleId="Sinespaciado">
    <w:name w:val="No Spacing"/>
    <w:uiPriority w:val="1"/>
    <w:qFormat/>
    <w:rsid w:val="00F11F7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ch\OneDrive\Documentos\Plantillas%20personalizadas%20de%20Office\AT&amp;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AT&amp;I.dotx</Template>
  <TotalTime>1102</TotalTime>
  <Pages>10</Pages>
  <Words>1704</Words>
  <Characters>9378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valdes sanchez</dc:creator>
  <cp:keywords/>
  <dc:description/>
  <cp:lastModifiedBy>luis francisco valdes sanchez</cp:lastModifiedBy>
  <cp:revision>24</cp:revision>
  <dcterms:created xsi:type="dcterms:W3CDTF">2020-02-12T18:24:00Z</dcterms:created>
  <dcterms:modified xsi:type="dcterms:W3CDTF">2020-02-16T23:36:00Z</dcterms:modified>
</cp:coreProperties>
</file>