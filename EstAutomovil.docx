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76" w:rsidRDefault="00635076" w:rsidP="00635076">
      <w:proofErr w:type="spellStart"/>
      <w:r>
        <w:t>EstAutomovil</w:t>
      </w:r>
      <w:proofErr w:type="spellEnd"/>
      <w:r>
        <w:t xml:space="preserve"> = ESTRUCTURA</w:t>
      </w:r>
    </w:p>
    <w:p w:rsidR="00635076" w:rsidRDefault="00635076" w:rsidP="00635076">
      <w:r>
        <w:tab/>
        <w:t xml:space="preserve">Marca: CADENA </w:t>
      </w:r>
    </w:p>
    <w:p w:rsidR="00635076" w:rsidRDefault="00635076" w:rsidP="00635076">
      <w:pPr>
        <w:ind w:left="708"/>
      </w:pPr>
      <w:r>
        <w:t xml:space="preserve">Modelo: CADENA </w:t>
      </w:r>
    </w:p>
    <w:p w:rsidR="00635076" w:rsidRDefault="00635076" w:rsidP="00635076">
      <w:pPr>
        <w:ind w:left="708"/>
      </w:pPr>
      <w:r>
        <w:t xml:space="preserve">Color: CADENA </w:t>
      </w:r>
    </w:p>
    <w:p w:rsidR="00635076" w:rsidRDefault="00635076" w:rsidP="00635076">
      <w:pPr>
        <w:ind w:left="708"/>
      </w:pPr>
      <w:r>
        <w:t xml:space="preserve">Año: ENTERO </w:t>
      </w:r>
    </w:p>
    <w:p w:rsidR="00635076" w:rsidRDefault="00635076" w:rsidP="00635076">
      <w:pPr>
        <w:ind w:left="708"/>
      </w:pPr>
      <w:proofErr w:type="spellStart"/>
      <w:r>
        <w:t>NoPlacas</w:t>
      </w:r>
      <w:proofErr w:type="spellEnd"/>
      <w:r>
        <w:t xml:space="preserve">: CADENA </w:t>
      </w:r>
    </w:p>
    <w:p w:rsidR="00635076" w:rsidRDefault="00635076" w:rsidP="00635076">
      <w:pPr>
        <w:ind w:left="708"/>
      </w:pPr>
      <w:proofErr w:type="spellStart"/>
      <w:r>
        <w:t>NoSerie</w:t>
      </w:r>
      <w:proofErr w:type="spellEnd"/>
      <w:r>
        <w:t xml:space="preserve">: CADENA </w:t>
      </w:r>
    </w:p>
    <w:p w:rsidR="00635076" w:rsidRDefault="00635076" w:rsidP="00635076">
      <w:r>
        <w:tab/>
        <w:t>Refacciones: CADENA</w:t>
      </w:r>
    </w:p>
    <w:p w:rsidR="00635076" w:rsidRDefault="00635076" w:rsidP="00635076">
      <w:r>
        <w:tab/>
      </w:r>
      <w:proofErr w:type="spellStart"/>
      <w:r>
        <w:t>ManoObra</w:t>
      </w:r>
      <w:proofErr w:type="spellEnd"/>
      <w:r>
        <w:t xml:space="preserve">: CADENA </w:t>
      </w:r>
    </w:p>
    <w:p w:rsidR="00635076" w:rsidRDefault="00635076" w:rsidP="00635076">
      <w:r>
        <w:tab/>
      </w:r>
      <w:proofErr w:type="spellStart"/>
      <w:r>
        <w:t>EdoPzs</w:t>
      </w:r>
      <w:proofErr w:type="spellEnd"/>
      <w:r>
        <w:t>: ARREGLO DE [</w:t>
      </w:r>
      <w:proofErr w:type="gramStart"/>
      <w:r>
        <w:t>1..</w:t>
      </w:r>
      <w:proofErr w:type="gramEnd"/>
      <w:r>
        <w:t>34] DE BOOLEANOS</w:t>
      </w:r>
    </w:p>
    <w:p w:rsidR="00635076" w:rsidRDefault="00635076" w:rsidP="00635076">
      <w:r>
        <w:tab/>
      </w:r>
      <w:proofErr w:type="spellStart"/>
      <w:r>
        <w:t>NamePzs</w:t>
      </w:r>
      <w:proofErr w:type="spellEnd"/>
      <w:r>
        <w:t>: ARREGLO DE [</w:t>
      </w:r>
      <w:proofErr w:type="gramStart"/>
      <w:r>
        <w:t>1..</w:t>
      </w:r>
      <w:proofErr w:type="gramEnd"/>
      <w:r>
        <w:t>34] DE CADENAS</w:t>
      </w:r>
    </w:p>
    <w:p w:rsidR="00635076" w:rsidRDefault="00635076" w:rsidP="00635076">
      <w:r>
        <w:tab/>
      </w:r>
      <w:proofErr w:type="spellStart"/>
      <w:r>
        <w:t>ServicesPrice</w:t>
      </w:r>
      <w:proofErr w:type="spellEnd"/>
      <w:r>
        <w:t>: ARREGLO DE [</w:t>
      </w:r>
      <w:proofErr w:type="gramStart"/>
      <w:r>
        <w:t>1..</w:t>
      </w:r>
      <w:proofErr w:type="gramEnd"/>
      <w:r>
        <w:t>24] DE REALES</w:t>
      </w:r>
    </w:p>
    <w:p w:rsidR="00635076" w:rsidRDefault="00635076" w:rsidP="00635076">
      <w:r>
        <w:tab/>
      </w:r>
      <w:proofErr w:type="spellStart"/>
      <w:r>
        <w:t>ServicesName</w:t>
      </w:r>
      <w:proofErr w:type="spellEnd"/>
      <w:r>
        <w:t>: ARREGLO DE [</w:t>
      </w:r>
      <w:proofErr w:type="gramStart"/>
      <w:r>
        <w:t>1..</w:t>
      </w:r>
      <w:proofErr w:type="gramEnd"/>
      <w:r>
        <w:t>24] DE CADENAS</w:t>
      </w:r>
    </w:p>
    <w:p w:rsidR="00635076" w:rsidRDefault="00635076" w:rsidP="00635076">
      <w:r>
        <w:tab/>
      </w:r>
      <w:proofErr w:type="spellStart"/>
      <w:r>
        <w:t>TotalServicios</w:t>
      </w:r>
      <w:proofErr w:type="spellEnd"/>
      <w:r>
        <w:t>: Real</w:t>
      </w:r>
    </w:p>
    <w:p w:rsidR="00635076" w:rsidRDefault="00635076" w:rsidP="00635076">
      <w:r>
        <w:tab/>
      </w:r>
      <w:proofErr w:type="spellStart"/>
      <w:r>
        <w:t>TotalRefacciones</w:t>
      </w:r>
      <w:proofErr w:type="spellEnd"/>
      <w:r>
        <w:t xml:space="preserve">: REAL </w:t>
      </w:r>
    </w:p>
    <w:p w:rsidR="00635076" w:rsidRDefault="00635076" w:rsidP="00635076">
      <w:r>
        <w:tab/>
      </w:r>
      <w:proofErr w:type="spellStart"/>
      <w:r>
        <w:t>TotalManoObra</w:t>
      </w:r>
      <w:proofErr w:type="spellEnd"/>
      <w:r>
        <w:t>: REAL</w:t>
      </w:r>
    </w:p>
    <w:p w:rsidR="00635076" w:rsidRDefault="00635076" w:rsidP="00635076">
      <w:r>
        <w:tab/>
      </w:r>
      <w:proofErr w:type="spellStart"/>
      <w:r>
        <w:t>CargosAdicionales</w:t>
      </w:r>
      <w:proofErr w:type="spellEnd"/>
      <w:r>
        <w:t xml:space="preserve">: Real </w:t>
      </w:r>
    </w:p>
    <w:p w:rsidR="00635076" w:rsidRDefault="00635076" w:rsidP="00635076">
      <w:r>
        <w:tab/>
      </w:r>
      <w:proofErr w:type="spellStart"/>
      <w:r>
        <w:t>UsoGrua</w:t>
      </w:r>
      <w:proofErr w:type="spellEnd"/>
      <w:r>
        <w:t xml:space="preserve">: Real </w:t>
      </w:r>
    </w:p>
    <w:p w:rsidR="00635076" w:rsidRDefault="00635076" w:rsidP="00635076">
      <w:r>
        <w:tab/>
        <w:t xml:space="preserve">Subtotal: Real </w:t>
      </w:r>
    </w:p>
    <w:p w:rsidR="00635076" w:rsidRDefault="00635076" w:rsidP="00635076">
      <w:r>
        <w:tab/>
      </w:r>
      <w:proofErr w:type="spellStart"/>
      <w:r>
        <w:t>PrecioFinal</w:t>
      </w:r>
      <w:proofErr w:type="spellEnd"/>
      <w:r>
        <w:t xml:space="preserve">: Real </w:t>
      </w:r>
    </w:p>
    <w:p w:rsidR="00635076" w:rsidRDefault="00635076" w:rsidP="00635076">
      <w:r>
        <w:tab/>
        <w:t xml:space="preserve">Anticipo: Real </w:t>
      </w:r>
    </w:p>
    <w:p w:rsidR="00635076" w:rsidRDefault="00635076" w:rsidP="00635076">
      <w:r>
        <w:tab/>
        <w:t xml:space="preserve">Resta: Real </w:t>
      </w:r>
    </w:p>
    <w:p w:rsidR="00635076" w:rsidRDefault="00635076" w:rsidP="00635076">
      <w:r>
        <w:t>Fin (Estructura)</w:t>
      </w:r>
    </w:p>
    <w:p w:rsidR="00DB114F" w:rsidRDefault="00DB114F" w:rsidP="00635076"/>
    <w:p w:rsidR="00DB114F" w:rsidRDefault="00DB114F" w:rsidP="00DB114F">
      <w:r>
        <w:t>Tipos</w:t>
      </w:r>
    </w:p>
    <w:p w:rsidR="00DB114F" w:rsidRDefault="00DB114F" w:rsidP="00DB114F">
      <w:r>
        <w:tab/>
      </w:r>
      <w:proofErr w:type="spellStart"/>
      <w:r>
        <w:t>EstPersonaFisica</w:t>
      </w:r>
      <w:proofErr w:type="spellEnd"/>
      <w:r>
        <w:t xml:space="preserve"> = estructura</w:t>
      </w:r>
    </w:p>
    <w:p w:rsidR="00DB114F" w:rsidRDefault="00DB114F" w:rsidP="00DB114F">
      <w:r>
        <w:tab/>
      </w:r>
      <w:r>
        <w:tab/>
      </w:r>
      <w:proofErr w:type="spellStart"/>
      <w:r>
        <w:t>IdCliente</w:t>
      </w:r>
      <w:proofErr w:type="spellEnd"/>
      <w:r>
        <w:t>: entero</w:t>
      </w:r>
    </w:p>
    <w:p w:rsidR="00DB114F" w:rsidRDefault="00DB114F" w:rsidP="00DB114F">
      <w:r>
        <w:tab/>
      </w:r>
      <w:r>
        <w:tab/>
        <w:t>Nombre: cadena</w:t>
      </w:r>
    </w:p>
    <w:p w:rsidR="00DB114F" w:rsidRDefault="00DB114F" w:rsidP="00DB114F">
      <w:r>
        <w:tab/>
      </w:r>
      <w:r>
        <w:tab/>
        <w:t>CURP: cadena</w:t>
      </w:r>
    </w:p>
    <w:p w:rsidR="00DB114F" w:rsidRDefault="00DB114F" w:rsidP="00DB114F">
      <w:r>
        <w:tab/>
      </w:r>
      <w:r>
        <w:tab/>
        <w:t>Calle: cadena</w:t>
      </w:r>
    </w:p>
    <w:p w:rsidR="00DB114F" w:rsidRDefault="00DB114F" w:rsidP="00DB114F">
      <w:r>
        <w:tab/>
      </w:r>
      <w:r>
        <w:tab/>
        <w:t>Colonia: cadena</w:t>
      </w:r>
    </w:p>
    <w:p w:rsidR="00DB114F" w:rsidRDefault="00DB114F" w:rsidP="00DB114F">
      <w:r>
        <w:tab/>
      </w:r>
      <w:r>
        <w:tab/>
      </w:r>
      <w:proofErr w:type="spellStart"/>
      <w:r>
        <w:t>NoInt</w:t>
      </w:r>
      <w:proofErr w:type="spellEnd"/>
      <w:r>
        <w:t>: entero</w:t>
      </w:r>
    </w:p>
    <w:p w:rsidR="00DB114F" w:rsidRDefault="00DB114F" w:rsidP="00DB114F">
      <w:r>
        <w:tab/>
      </w:r>
      <w:r>
        <w:tab/>
      </w:r>
      <w:proofErr w:type="spellStart"/>
      <w:r>
        <w:t>NoExterior</w:t>
      </w:r>
      <w:proofErr w:type="spellEnd"/>
      <w:r>
        <w:t>: entero</w:t>
      </w:r>
    </w:p>
    <w:p w:rsidR="00DB114F" w:rsidRDefault="00DB114F" w:rsidP="00DB114F">
      <w:r>
        <w:tab/>
      </w:r>
      <w:r>
        <w:tab/>
        <w:t>Municipio: cadena</w:t>
      </w:r>
    </w:p>
    <w:p w:rsidR="00DB114F" w:rsidRDefault="00DB114F" w:rsidP="00DB114F">
      <w:r>
        <w:tab/>
      </w:r>
      <w:r>
        <w:tab/>
        <w:t>CP: cadena</w:t>
      </w:r>
    </w:p>
    <w:p w:rsidR="00DB114F" w:rsidRDefault="00DB114F" w:rsidP="00DB114F">
      <w:r>
        <w:tab/>
      </w:r>
      <w:r>
        <w:tab/>
        <w:t>Tel: cadena</w:t>
      </w:r>
    </w:p>
    <w:p w:rsidR="00DB114F" w:rsidRDefault="00DB114F" w:rsidP="00DB114F">
      <w:r>
        <w:tab/>
        <w:t>fin estructura</w:t>
      </w:r>
    </w:p>
    <w:p w:rsidR="00DB114F" w:rsidRDefault="00DB114F" w:rsidP="00635076"/>
    <w:p w:rsidR="00DB114F" w:rsidRDefault="00DB114F" w:rsidP="00635076"/>
    <w:p w:rsidR="00DB114F" w:rsidRDefault="00DB114F" w:rsidP="00635076"/>
    <w:p w:rsidR="00DB114F" w:rsidRDefault="00DB114F" w:rsidP="00635076"/>
    <w:p w:rsidR="00DB114F" w:rsidRDefault="00DB114F" w:rsidP="00635076">
      <w:pPr>
        <w:sectPr w:rsidR="00DB114F" w:rsidSect="00AC34F7">
          <w:headerReference w:type="default" r:id="rId6"/>
          <w:footerReference w:type="default" r:id="rId7"/>
          <w:pgSz w:w="12240" w:h="15840"/>
          <w:pgMar w:top="1843" w:right="1701" w:bottom="1985" w:left="1701" w:header="709" w:footer="709" w:gutter="0"/>
          <w:cols w:space="708"/>
          <w:docGrid w:linePitch="360"/>
        </w:sectPr>
      </w:pPr>
    </w:p>
    <w:p w:rsidR="004145A3" w:rsidRDefault="004145A3" w:rsidP="00635076"/>
    <w:p w:rsidR="00635076" w:rsidRDefault="00635076" w:rsidP="00635076">
      <w:r>
        <w:t>ESTADO DEL AUTO</w:t>
      </w:r>
    </w:p>
    <w:p w:rsidR="00635076" w:rsidRDefault="00635076" w:rsidP="00635076">
      <w:r>
        <w:tab/>
      </w:r>
      <w:proofErr w:type="spellStart"/>
      <w:r>
        <w:t>UnidadesLuces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CuartosLuces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EspejoLateral</w:t>
      </w:r>
      <w:proofErr w:type="spellEnd"/>
      <w:r>
        <w:t xml:space="preserve"> </w:t>
      </w:r>
    </w:p>
    <w:p w:rsidR="00635076" w:rsidRDefault="00635076" w:rsidP="00635076">
      <w:r>
        <w:tab/>
        <w:t xml:space="preserve">Cristales </w:t>
      </w:r>
    </w:p>
    <w:p w:rsidR="00635076" w:rsidRDefault="00635076" w:rsidP="00635076">
      <w:r>
        <w:tab/>
        <w:t xml:space="preserve">Emblema </w:t>
      </w:r>
    </w:p>
    <w:p w:rsidR="00635076" w:rsidRDefault="00635076" w:rsidP="00635076">
      <w:r>
        <w:tab/>
        <w:t xml:space="preserve">Llantas4 </w:t>
      </w:r>
    </w:p>
    <w:p w:rsidR="00635076" w:rsidRDefault="00635076" w:rsidP="00635076">
      <w:r>
        <w:tab/>
        <w:t xml:space="preserve">TaponRuedas4 </w:t>
      </w:r>
    </w:p>
    <w:p w:rsidR="00635076" w:rsidRDefault="00635076" w:rsidP="00635076">
      <w:r>
        <w:tab/>
      </w:r>
      <w:proofErr w:type="spellStart"/>
      <w:r>
        <w:t>MoldurasCompletas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TaponGasolina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CarroceriasSinGolpes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BocinasClaxon</w:t>
      </w:r>
      <w:proofErr w:type="spellEnd"/>
      <w:r>
        <w:t xml:space="preserve"> </w:t>
      </w:r>
    </w:p>
    <w:p w:rsidR="00635076" w:rsidRDefault="00635076" w:rsidP="00635076">
      <w:r>
        <w:tab/>
        <w:t xml:space="preserve">Limpiadores </w:t>
      </w:r>
    </w:p>
    <w:p w:rsidR="00635076" w:rsidRDefault="00635076" w:rsidP="00635076">
      <w:r>
        <w:tab/>
        <w:t xml:space="preserve">Bocinas </w:t>
      </w:r>
    </w:p>
    <w:p w:rsidR="00635076" w:rsidRDefault="00635076" w:rsidP="00635076">
      <w:r>
        <w:tab/>
      </w:r>
      <w:proofErr w:type="spellStart"/>
      <w:r>
        <w:t>Calefaccion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InstrumentosTablero</w:t>
      </w:r>
      <w:proofErr w:type="spellEnd"/>
      <w:r>
        <w:t xml:space="preserve"> </w:t>
      </w:r>
    </w:p>
    <w:p w:rsidR="00635076" w:rsidRDefault="00635076" w:rsidP="00635076">
      <w:r>
        <w:tab/>
        <w:t xml:space="preserve">Encendedor </w:t>
      </w:r>
    </w:p>
    <w:p w:rsidR="00635076" w:rsidRDefault="00635076" w:rsidP="00635076">
      <w:r>
        <w:tab/>
      </w:r>
      <w:proofErr w:type="spellStart"/>
      <w:r>
        <w:t>EspejoRetrovisor</w:t>
      </w:r>
      <w:proofErr w:type="spellEnd"/>
      <w:r>
        <w:t xml:space="preserve"> </w:t>
      </w:r>
    </w:p>
    <w:p w:rsidR="00635076" w:rsidRDefault="00635076" w:rsidP="00635076">
      <w:r>
        <w:tab/>
        <w:t xml:space="preserve">Ceniceros </w:t>
      </w:r>
    </w:p>
    <w:p w:rsidR="00635076" w:rsidRDefault="00635076" w:rsidP="00635076">
      <w:r>
        <w:tab/>
        <w:t xml:space="preserve">Cinturones </w:t>
      </w:r>
    </w:p>
    <w:p w:rsidR="00635076" w:rsidRDefault="00635076" w:rsidP="00635076">
      <w:r>
        <w:tab/>
      </w:r>
      <w:proofErr w:type="spellStart"/>
      <w:r>
        <w:t>BotonesInterioes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ManijasInteriores</w:t>
      </w:r>
      <w:proofErr w:type="spellEnd"/>
      <w:r>
        <w:t xml:space="preserve"> </w:t>
      </w:r>
    </w:p>
    <w:p w:rsidR="00635076" w:rsidRDefault="00635076" w:rsidP="00635076">
      <w:r>
        <w:tab/>
        <w:t xml:space="preserve">Tapetes </w:t>
      </w:r>
    </w:p>
    <w:p w:rsidR="00635076" w:rsidRDefault="00635076" w:rsidP="00635076">
      <w:r>
        <w:tab/>
        <w:t xml:space="preserve">Vestiduras </w:t>
      </w:r>
    </w:p>
    <w:p w:rsidR="00635076" w:rsidRDefault="00635076" w:rsidP="00635076">
      <w:r>
        <w:tab/>
        <w:t xml:space="preserve">Gato </w:t>
      </w:r>
    </w:p>
    <w:p w:rsidR="00635076" w:rsidRDefault="00635076" w:rsidP="00635076">
      <w:r>
        <w:tab/>
      </w:r>
      <w:proofErr w:type="spellStart"/>
      <w:r>
        <w:t>ManeralGato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EstucheHerramientas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TrianguloSeguridad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LlantaRefaccion</w:t>
      </w:r>
      <w:proofErr w:type="spellEnd"/>
      <w:r>
        <w:t xml:space="preserve"> </w:t>
      </w:r>
    </w:p>
    <w:p w:rsidR="00635076" w:rsidRDefault="00635076" w:rsidP="00635076">
      <w:r>
        <w:tab/>
        <w:t xml:space="preserve">Extinguidor </w:t>
      </w:r>
    </w:p>
    <w:p w:rsidR="00635076" w:rsidRDefault="00635076" w:rsidP="00635076">
      <w:r>
        <w:tab/>
      </w:r>
      <w:proofErr w:type="spellStart"/>
      <w:r>
        <w:t>TaponAceite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TaponRadiador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VarillaAceite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FiltroAire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Bateria</w:t>
      </w:r>
      <w:proofErr w:type="spellEnd"/>
      <w:r>
        <w:t xml:space="preserve"> </w:t>
      </w:r>
    </w:p>
    <w:p w:rsidR="00DB114F" w:rsidRDefault="00DB114F" w:rsidP="00635076"/>
    <w:p w:rsidR="00DB114F" w:rsidRDefault="00DB114F" w:rsidP="00635076"/>
    <w:p w:rsidR="00DB114F" w:rsidRDefault="00DB114F" w:rsidP="00635076"/>
    <w:p w:rsidR="00DB114F" w:rsidRDefault="00DB114F" w:rsidP="00635076"/>
    <w:p w:rsidR="00DB114F" w:rsidRDefault="00DB114F" w:rsidP="00635076"/>
    <w:p w:rsidR="00DB114F" w:rsidRDefault="00DB114F" w:rsidP="00635076">
      <w:bookmarkStart w:id="0" w:name="_GoBack"/>
      <w:bookmarkEnd w:id="0"/>
    </w:p>
    <w:p w:rsidR="00635076" w:rsidRDefault="00635076" w:rsidP="00DB114F">
      <w:r>
        <w:t>SERVICIOS</w:t>
      </w:r>
    </w:p>
    <w:p w:rsidR="00635076" w:rsidRDefault="00635076" w:rsidP="00635076">
      <w:r>
        <w:tab/>
      </w:r>
      <w:proofErr w:type="spellStart"/>
      <w:r>
        <w:t>MantElectGral</w:t>
      </w:r>
      <w:proofErr w:type="spellEnd"/>
    </w:p>
    <w:p w:rsidR="00635076" w:rsidRDefault="00635076" w:rsidP="00635076">
      <w:r>
        <w:tab/>
      </w:r>
      <w:proofErr w:type="spellStart"/>
      <w:r>
        <w:t>LavadoInyectores</w:t>
      </w:r>
      <w:proofErr w:type="spellEnd"/>
      <w:r>
        <w:t xml:space="preserve"> </w:t>
      </w:r>
    </w:p>
    <w:p w:rsidR="00635076" w:rsidRDefault="00635076" w:rsidP="00635076">
      <w:r>
        <w:tab/>
        <w:t xml:space="preserve">Alternadores </w:t>
      </w:r>
    </w:p>
    <w:p w:rsidR="00635076" w:rsidRDefault="00635076" w:rsidP="00635076">
      <w:r>
        <w:tab/>
      </w:r>
      <w:proofErr w:type="spellStart"/>
      <w:r>
        <w:t>ElectVentiladores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AfinacionCompl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CambioBujias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CuerpoAceleracion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SistEnfr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MantGral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Neumaticos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SistFrenos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Suspension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Transmision</w:t>
      </w:r>
      <w:proofErr w:type="spellEnd"/>
      <w:r>
        <w:t xml:space="preserve"> </w:t>
      </w:r>
    </w:p>
    <w:p w:rsidR="00635076" w:rsidRDefault="00635076" w:rsidP="00635076">
      <w:r>
        <w:tab/>
        <w:t xml:space="preserve">Luces </w:t>
      </w:r>
    </w:p>
    <w:p w:rsidR="00635076" w:rsidRDefault="00635076" w:rsidP="00635076">
      <w:r>
        <w:tab/>
        <w:t xml:space="preserve">Gases </w:t>
      </w:r>
    </w:p>
    <w:p w:rsidR="00635076" w:rsidRDefault="00635076" w:rsidP="00635076">
      <w:r>
        <w:tab/>
      </w:r>
      <w:proofErr w:type="spellStart"/>
      <w:r>
        <w:t>Direccion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CambioAceiteFiltros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AlineacionBalanceo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ReparacionChapa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PinturaAutomovil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RepAireAvondicionado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LimpiezaMotor</w:t>
      </w:r>
      <w:proofErr w:type="spellEnd"/>
      <w:r>
        <w:t xml:space="preserve"> </w:t>
      </w:r>
    </w:p>
    <w:p w:rsidR="00635076" w:rsidRDefault="00635076" w:rsidP="00635076">
      <w:r>
        <w:tab/>
      </w:r>
      <w:proofErr w:type="spellStart"/>
      <w:r>
        <w:t>LimpCarroceria</w:t>
      </w:r>
      <w:proofErr w:type="spellEnd"/>
      <w:r>
        <w:t xml:space="preserve"> </w:t>
      </w:r>
    </w:p>
    <w:p w:rsidR="00635076" w:rsidRPr="00635076" w:rsidRDefault="00635076" w:rsidP="00635076">
      <w:r>
        <w:tab/>
      </w:r>
      <w:proofErr w:type="spellStart"/>
      <w:r>
        <w:t>Verificacion</w:t>
      </w:r>
      <w:proofErr w:type="spellEnd"/>
      <w:r>
        <w:t xml:space="preserve"> </w:t>
      </w:r>
      <w:r>
        <w:tab/>
      </w:r>
    </w:p>
    <w:sectPr w:rsidR="00635076" w:rsidRPr="00635076" w:rsidSect="00DB114F">
      <w:type w:val="continuous"/>
      <w:pgSz w:w="12240" w:h="15840"/>
      <w:pgMar w:top="1843" w:right="1701" w:bottom="1985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ED" w:rsidRDefault="00D11DED" w:rsidP="008B187F">
      <w:pPr>
        <w:spacing w:line="240" w:lineRule="auto"/>
      </w:pPr>
      <w:r>
        <w:separator/>
      </w:r>
    </w:p>
  </w:endnote>
  <w:endnote w:type="continuationSeparator" w:id="0">
    <w:p w:rsidR="00D11DED" w:rsidRDefault="00D11DED" w:rsidP="008B1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87F" w:rsidRDefault="008B187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A60168C" wp14:editId="134DDDB7">
          <wp:simplePos x="0" y="0"/>
          <wp:positionH relativeFrom="column">
            <wp:posOffset>-1101300</wp:posOffset>
          </wp:positionH>
          <wp:positionV relativeFrom="paragraph">
            <wp:posOffset>-810883</wp:posOffset>
          </wp:positionV>
          <wp:extent cx="7771130" cy="1715549"/>
          <wp:effectExtent l="0" t="0" r="127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at&amp;i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014"/>
                  <a:stretch/>
                </pic:blipFill>
                <pic:spPr bwMode="auto">
                  <a:xfrm>
                    <a:off x="0" y="0"/>
                    <a:ext cx="7771130" cy="17155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ED" w:rsidRDefault="00D11DED" w:rsidP="008B187F">
      <w:pPr>
        <w:spacing w:line="240" w:lineRule="auto"/>
      </w:pPr>
      <w:r>
        <w:separator/>
      </w:r>
    </w:p>
  </w:footnote>
  <w:footnote w:type="continuationSeparator" w:id="0">
    <w:p w:rsidR="00D11DED" w:rsidRDefault="00D11DED" w:rsidP="008B1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87F" w:rsidRDefault="00AC34F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5566037</wp:posOffset>
          </wp:positionH>
          <wp:positionV relativeFrom="paragraph">
            <wp:posOffset>-450215</wp:posOffset>
          </wp:positionV>
          <wp:extent cx="1108351" cy="1199072"/>
          <wp:effectExtent l="0" t="0" r="0" b="127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apositiva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62" t="19950" r="39745" b="36595"/>
                  <a:stretch/>
                </pic:blipFill>
                <pic:spPr bwMode="auto">
                  <a:xfrm>
                    <a:off x="0" y="0"/>
                    <a:ext cx="1132089" cy="12247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87F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A5E712" wp14:editId="389E6120">
          <wp:simplePos x="0" y="0"/>
          <wp:positionH relativeFrom="column">
            <wp:posOffset>-1097388</wp:posOffset>
          </wp:positionH>
          <wp:positionV relativeFrom="paragraph">
            <wp:posOffset>-450215</wp:posOffset>
          </wp:positionV>
          <wp:extent cx="7763617" cy="1267460"/>
          <wp:effectExtent l="0" t="0" r="8890" b="889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at&amp;i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7437"/>
                  <a:stretch/>
                </pic:blipFill>
                <pic:spPr bwMode="auto">
                  <a:xfrm>
                    <a:off x="0" y="0"/>
                    <a:ext cx="7846312" cy="12809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FA"/>
    <w:rsid w:val="0002161D"/>
    <w:rsid w:val="000442B1"/>
    <w:rsid w:val="00133EA2"/>
    <w:rsid w:val="001961C7"/>
    <w:rsid w:val="001968BA"/>
    <w:rsid w:val="00247CB1"/>
    <w:rsid w:val="00290E42"/>
    <w:rsid w:val="00336C6A"/>
    <w:rsid w:val="00385D2B"/>
    <w:rsid w:val="003F49FA"/>
    <w:rsid w:val="004145A3"/>
    <w:rsid w:val="004358DD"/>
    <w:rsid w:val="00464C3D"/>
    <w:rsid w:val="004760BA"/>
    <w:rsid w:val="004C6FB4"/>
    <w:rsid w:val="005F7463"/>
    <w:rsid w:val="00635076"/>
    <w:rsid w:val="006B63F3"/>
    <w:rsid w:val="00765B2C"/>
    <w:rsid w:val="00803DDC"/>
    <w:rsid w:val="008B187F"/>
    <w:rsid w:val="00901C93"/>
    <w:rsid w:val="009C1F1F"/>
    <w:rsid w:val="009F3A60"/>
    <w:rsid w:val="00A04C00"/>
    <w:rsid w:val="00AC34F7"/>
    <w:rsid w:val="00AE4204"/>
    <w:rsid w:val="00B25870"/>
    <w:rsid w:val="00B868AF"/>
    <w:rsid w:val="00C21E72"/>
    <w:rsid w:val="00CE5DEA"/>
    <w:rsid w:val="00D11DED"/>
    <w:rsid w:val="00DB114F"/>
    <w:rsid w:val="00DF4831"/>
    <w:rsid w:val="00E40150"/>
    <w:rsid w:val="00E61D51"/>
    <w:rsid w:val="00FA6E05"/>
    <w:rsid w:val="00FD2768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405A"/>
  <w15:chartTrackingRefBased/>
  <w15:docId w15:val="{F96D353F-DC99-4B02-83B0-24164CF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9FA"/>
    <w:pPr>
      <w:spacing w:after="0" w:line="276" w:lineRule="auto"/>
      <w:contextualSpacing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87F"/>
    <w:pPr>
      <w:tabs>
        <w:tab w:val="center" w:pos="4419"/>
        <w:tab w:val="right" w:pos="8838"/>
      </w:tabs>
      <w:spacing w:line="240" w:lineRule="auto"/>
      <w:contextualSpacing w:val="0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B187F"/>
  </w:style>
  <w:style w:type="paragraph" w:styleId="Piedepgina">
    <w:name w:val="footer"/>
    <w:basedOn w:val="Normal"/>
    <w:link w:val="PiedepginaCar"/>
    <w:uiPriority w:val="99"/>
    <w:unhideWhenUsed/>
    <w:rsid w:val="008B187F"/>
    <w:pPr>
      <w:tabs>
        <w:tab w:val="center" w:pos="4419"/>
        <w:tab w:val="right" w:pos="8838"/>
      </w:tabs>
      <w:spacing w:line="240" w:lineRule="auto"/>
      <w:contextualSpacing w:val="0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187F"/>
  </w:style>
  <w:style w:type="table" w:styleId="Tablaconcuadrcula">
    <w:name w:val="Table Grid"/>
    <w:basedOn w:val="Tablanormal"/>
    <w:uiPriority w:val="39"/>
    <w:rsid w:val="0013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h\OneDrive\Documentos\Plantillas%20personalizadas%20de%20Office\AT&amp;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AT&amp;I.dotx</Template>
  <TotalTime>30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valdes sanchez</dc:creator>
  <cp:keywords/>
  <dc:description/>
  <cp:lastModifiedBy>luis francisco valdes sanchez</cp:lastModifiedBy>
  <cp:revision>3</cp:revision>
  <dcterms:created xsi:type="dcterms:W3CDTF">2020-02-12T19:19:00Z</dcterms:created>
  <dcterms:modified xsi:type="dcterms:W3CDTF">2020-02-15T18:13:00Z</dcterms:modified>
</cp:coreProperties>
</file>