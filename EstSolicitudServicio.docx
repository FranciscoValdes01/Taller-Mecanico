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87C" w:rsidRDefault="001E787C" w:rsidP="00B868AF">
      <w:pPr>
        <w:rPr>
          <w:lang w:val="es-419"/>
        </w:rPr>
      </w:pPr>
      <w:proofErr w:type="spellStart"/>
      <w:r>
        <w:rPr>
          <w:lang w:val="es-419"/>
        </w:rPr>
        <w:t>EstSolicitudServicio</w:t>
      </w:r>
      <w:proofErr w:type="spellEnd"/>
      <w:r>
        <w:rPr>
          <w:lang w:val="es-419"/>
        </w:rPr>
        <w:t>: REGISTRO</w:t>
      </w:r>
    </w:p>
    <w:p w:rsidR="001E787C" w:rsidRDefault="001E787C" w:rsidP="00B868AF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PersonaFisica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IdPersona</w:t>
      </w:r>
      <w:proofErr w:type="spellEnd"/>
    </w:p>
    <w:p w:rsidR="001E787C" w:rsidRDefault="001E787C" w:rsidP="00B868AF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Automovil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NoSerie</w:t>
      </w:r>
      <w:proofErr w:type="spellEnd"/>
    </w:p>
    <w:p w:rsidR="001E787C" w:rsidRDefault="001E787C" w:rsidP="00B868AF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CostoTotal</w:t>
      </w:r>
      <w:proofErr w:type="spellEnd"/>
      <w:r>
        <w:rPr>
          <w:lang w:val="es-419"/>
        </w:rPr>
        <w:t>: REAL</w:t>
      </w:r>
    </w:p>
    <w:p w:rsidR="001E787C" w:rsidRDefault="001E787C" w:rsidP="00B868AF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FechaIngreso</w:t>
      </w:r>
      <w:proofErr w:type="spellEnd"/>
      <w:r>
        <w:rPr>
          <w:lang w:val="es-419"/>
        </w:rPr>
        <w:t>: FECHA/HORA</w:t>
      </w:r>
    </w:p>
    <w:p w:rsidR="001E787C" w:rsidRDefault="001E787C" w:rsidP="00B868AF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FechcaEntrega</w:t>
      </w:r>
      <w:proofErr w:type="spellEnd"/>
      <w:r>
        <w:rPr>
          <w:lang w:val="es-419"/>
        </w:rPr>
        <w:t>: FECHA/HORA</w:t>
      </w:r>
    </w:p>
    <w:p w:rsidR="001E787C" w:rsidRPr="001E787C" w:rsidRDefault="001E787C" w:rsidP="00B868AF">
      <w:pPr>
        <w:rPr>
          <w:lang w:val="es-419"/>
        </w:rPr>
      </w:pPr>
      <w:r>
        <w:rPr>
          <w:lang w:val="es-419"/>
        </w:rPr>
        <w:t>FIN (REGISTRO)</w:t>
      </w:r>
      <w:bookmarkStart w:id="0" w:name="_GoBack"/>
      <w:bookmarkEnd w:id="0"/>
    </w:p>
    <w:sectPr w:rsidR="001E787C" w:rsidRPr="001E787C" w:rsidSect="00AC34F7">
      <w:headerReference w:type="default" r:id="rId6"/>
      <w:footerReference w:type="default" r:id="rId7"/>
      <w:pgSz w:w="12240" w:h="15840"/>
      <w:pgMar w:top="1843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7D2" w:rsidRDefault="00FD47D2" w:rsidP="008B187F">
      <w:pPr>
        <w:spacing w:after="0" w:line="240" w:lineRule="auto"/>
      </w:pPr>
      <w:r>
        <w:separator/>
      </w:r>
    </w:p>
  </w:endnote>
  <w:endnote w:type="continuationSeparator" w:id="0">
    <w:p w:rsidR="00FD47D2" w:rsidRDefault="00FD47D2" w:rsidP="008B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87F" w:rsidRDefault="008B187F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3A60168C" wp14:editId="134DDDB7">
          <wp:simplePos x="0" y="0"/>
          <wp:positionH relativeFrom="column">
            <wp:posOffset>-1101300</wp:posOffset>
          </wp:positionH>
          <wp:positionV relativeFrom="paragraph">
            <wp:posOffset>-810883</wp:posOffset>
          </wp:positionV>
          <wp:extent cx="7771130" cy="1715549"/>
          <wp:effectExtent l="0" t="0" r="127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 at&amp;i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014"/>
                  <a:stretch/>
                </pic:blipFill>
                <pic:spPr bwMode="auto">
                  <a:xfrm>
                    <a:off x="0" y="0"/>
                    <a:ext cx="7771130" cy="17155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7D2" w:rsidRDefault="00FD47D2" w:rsidP="008B187F">
      <w:pPr>
        <w:spacing w:after="0" w:line="240" w:lineRule="auto"/>
      </w:pPr>
      <w:r>
        <w:separator/>
      </w:r>
    </w:p>
  </w:footnote>
  <w:footnote w:type="continuationSeparator" w:id="0">
    <w:p w:rsidR="00FD47D2" w:rsidRDefault="00FD47D2" w:rsidP="008B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87F" w:rsidRDefault="00AC34F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5566037</wp:posOffset>
          </wp:positionH>
          <wp:positionV relativeFrom="paragraph">
            <wp:posOffset>-450215</wp:posOffset>
          </wp:positionV>
          <wp:extent cx="1108351" cy="1199072"/>
          <wp:effectExtent l="0" t="0" r="0" b="127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apositiva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62" t="19950" r="39745" b="36595"/>
                  <a:stretch/>
                </pic:blipFill>
                <pic:spPr bwMode="auto">
                  <a:xfrm>
                    <a:off x="0" y="0"/>
                    <a:ext cx="1132089" cy="12247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187F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5A5E712" wp14:editId="389E6120">
          <wp:simplePos x="0" y="0"/>
          <wp:positionH relativeFrom="column">
            <wp:posOffset>-1097388</wp:posOffset>
          </wp:positionH>
          <wp:positionV relativeFrom="paragraph">
            <wp:posOffset>-450215</wp:posOffset>
          </wp:positionV>
          <wp:extent cx="7763617" cy="1267460"/>
          <wp:effectExtent l="0" t="0" r="8890" b="889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 at&amp;i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87437"/>
                  <a:stretch/>
                </pic:blipFill>
                <pic:spPr bwMode="auto">
                  <a:xfrm>
                    <a:off x="0" y="0"/>
                    <a:ext cx="7846312" cy="12809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7C"/>
    <w:rsid w:val="0002161D"/>
    <w:rsid w:val="00133EA2"/>
    <w:rsid w:val="001961C7"/>
    <w:rsid w:val="001968BA"/>
    <w:rsid w:val="001E787C"/>
    <w:rsid w:val="00247CB1"/>
    <w:rsid w:val="00290E42"/>
    <w:rsid w:val="00336C6A"/>
    <w:rsid w:val="00385D2B"/>
    <w:rsid w:val="004145A3"/>
    <w:rsid w:val="004358DD"/>
    <w:rsid w:val="00464C3D"/>
    <w:rsid w:val="004760BA"/>
    <w:rsid w:val="006B63F3"/>
    <w:rsid w:val="00803DDC"/>
    <w:rsid w:val="008B187F"/>
    <w:rsid w:val="00901C93"/>
    <w:rsid w:val="009C1F1F"/>
    <w:rsid w:val="009F3A60"/>
    <w:rsid w:val="00AC34F7"/>
    <w:rsid w:val="00B25870"/>
    <w:rsid w:val="00B868AF"/>
    <w:rsid w:val="00C21E72"/>
    <w:rsid w:val="00CE5DEA"/>
    <w:rsid w:val="00DF4831"/>
    <w:rsid w:val="00E40150"/>
    <w:rsid w:val="00E61D51"/>
    <w:rsid w:val="00FA6E05"/>
    <w:rsid w:val="00FD2768"/>
    <w:rsid w:val="00FD47D2"/>
    <w:rsid w:val="00F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D00A0"/>
  <w15:chartTrackingRefBased/>
  <w15:docId w15:val="{021CA6E7-5AE5-4902-B62F-2A20C62B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87F"/>
  </w:style>
  <w:style w:type="paragraph" w:styleId="Piedepgina">
    <w:name w:val="footer"/>
    <w:basedOn w:val="Normal"/>
    <w:link w:val="PiedepginaCar"/>
    <w:uiPriority w:val="99"/>
    <w:unhideWhenUsed/>
    <w:rsid w:val="008B1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87F"/>
  </w:style>
  <w:style w:type="table" w:styleId="Tablaconcuadrcula">
    <w:name w:val="Table Grid"/>
    <w:basedOn w:val="Tablanormal"/>
    <w:uiPriority w:val="39"/>
    <w:rsid w:val="00133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ch\OneDrive\Documentos\Plantillas%20personalizadas%20de%20Office\AT&amp;I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AT&amp;I.dotx</Template>
  <TotalTime>9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francisco valdes sanchez</dc:creator>
  <cp:keywords/>
  <dc:description/>
  <cp:lastModifiedBy>luis francisco valdes sanchez</cp:lastModifiedBy>
  <cp:revision>1</cp:revision>
  <dcterms:created xsi:type="dcterms:W3CDTF">2020-02-12T16:28:00Z</dcterms:created>
  <dcterms:modified xsi:type="dcterms:W3CDTF">2020-02-12T16:37:00Z</dcterms:modified>
</cp:coreProperties>
</file>